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D0A0" w14:textId="7177A5B6" w:rsidR="00DC666A" w:rsidRDefault="00DC666A" w:rsidP="00FF7869">
      <w:pPr>
        <w:pStyle w:val="Podnaslov"/>
        <w:rPr>
          <w:lang w:val="bs-Latn-BA"/>
        </w:rPr>
      </w:pPr>
    </w:p>
    <w:p w14:paraId="1A24644E" w14:textId="581256D7" w:rsidR="00F44BBB" w:rsidRPr="0074333E" w:rsidRDefault="0007057B" w:rsidP="00D13268">
      <w:pPr>
        <w:pStyle w:val="Naslov1"/>
        <w:jc w:val="center"/>
      </w:pPr>
      <w:proofErr w:type="spellStart"/>
      <w:r w:rsidRPr="0074333E">
        <w:t>Izjava</w:t>
      </w:r>
      <w:proofErr w:type="spellEnd"/>
      <w:r w:rsidRPr="0074333E">
        <w:t xml:space="preserve"> o </w:t>
      </w:r>
      <w:proofErr w:type="spellStart"/>
      <w:r w:rsidRPr="0074333E">
        <w:t>Autentičnosti</w:t>
      </w:r>
      <w:proofErr w:type="spellEnd"/>
      <w:r w:rsidRPr="0074333E">
        <w:t xml:space="preserve"> Rada</w:t>
      </w:r>
    </w:p>
    <w:p w14:paraId="48EB0E63" w14:textId="7C93BAB6" w:rsidR="0074333E" w:rsidRDefault="0074333E" w:rsidP="0007057B">
      <w:pPr>
        <w:jc w:val="center"/>
        <w:rPr>
          <w:lang w:val="bs-Latn-BA"/>
        </w:rPr>
      </w:pPr>
    </w:p>
    <w:p w14:paraId="2694509A" w14:textId="77777777" w:rsidR="0074333E" w:rsidRDefault="0074333E" w:rsidP="0007057B">
      <w:pPr>
        <w:jc w:val="center"/>
        <w:rPr>
          <w:lang w:val="bs-Latn-BA"/>
        </w:rPr>
      </w:pPr>
    </w:p>
    <w:p w14:paraId="708476AB" w14:textId="5CDB2D58" w:rsidR="00B65FB0" w:rsidRDefault="0074333E" w:rsidP="0007057B">
      <w:pPr>
        <w:jc w:val="center"/>
        <w:rPr>
          <w:lang w:val="bs-Latn-BA"/>
        </w:rPr>
      </w:pPr>
      <w:r>
        <w:rPr>
          <w:lang w:val="bs-Latn-BA"/>
        </w:rPr>
        <w:t xml:space="preserve">Ovim putem, </w:t>
      </w:r>
      <w:r w:rsidR="00D5296F">
        <w:rPr>
          <w:lang w:val="bs-Latn-BA"/>
        </w:rPr>
        <w:t xml:space="preserve">naš tim koji se sastoji od: </w:t>
      </w:r>
      <w:r w:rsidR="00B65FB0">
        <w:rPr>
          <w:lang w:val="bs-Latn-BA"/>
        </w:rPr>
        <w:t>Samra Smajić</w:t>
      </w:r>
      <w:r>
        <w:rPr>
          <w:lang w:val="bs-Latn-BA"/>
        </w:rPr>
        <w:t xml:space="preserve">, </w:t>
      </w:r>
      <w:r w:rsidR="00B65FB0">
        <w:rPr>
          <w:lang w:val="bs-Latn-BA"/>
        </w:rPr>
        <w:t>Tea Tešnjak</w:t>
      </w:r>
      <w:r>
        <w:rPr>
          <w:lang w:val="bs-Latn-BA"/>
        </w:rPr>
        <w:t xml:space="preserve">, </w:t>
      </w:r>
      <w:r w:rsidR="00B65FB0">
        <w:rPr>
          <w:lang w:val="bs-Latn-BA"/>
        </w:rPr>
        <w:t>Emma Tica</w:t>
      </w:r>
      <w:r>
        <w:rPr>
          <w:lang w:val="bs-Latn-BA"/>
        </w:rPr>
        <w:t xml:space="preserve">, </w:t>
      </w:r>
      <w:r w:rsidR="00B65FB0">
        <w:rPr>
          <w:lang w:val="bs-Latn-BA"/>
        </w:rPr>
        <w:t>Besim Škorić</w:t>
      </w:r>
    </w:p>
    <w:p w14:paraId="7D168EF1" w14:textId="102EDA96" w:rsidR="0007057B" w:rsidRDefault="0007057B" w:rsidP="0007057B">
      <w:pPr>
        <w:jc w:val="center"/>
        <w:rPr>
          <w:lang w:val="bs-Latn-BA"/>
        </w:rPr>
      </w:pPr>
      <w:r w:rsidRPr="0007057B">
        <w:rPr>
          <w:lang w:val="bs-Latn-BA"/>
        </w:rPr>
        <w:t>Izjavljujem</w:t>
      </w:r>
      <w:r w:rsidR="0074333E">
        <w:rPr>
          <w:lang w:val="bs-Latn-BA"/>
        </w:rPr>
        <w:t>o</w:t>
      </w:r>
      <w:r>
        <w:rPr>
          <w:lang w:val="bs-Latn-BA"/>
        </w:rPr>
        <w:t xml:space="preserve"> </w:t>
      </w:r>
      <w:r w:rsidRPr="0007057B">
        <w:rPr>
          <w:lang w:val="bs-Latn-BA"/>
        </w:rPr>
        <w:t xml:space="preserve">da je ovaj </w:t>
      </w:r>
      <w:r w:rsidR="00174399">
        <w:rPr>
          <w:lang w:val="bs-Latn-BA"/>
        </w:rPr>
        <w:t>projekat</w:t>
      </w:r>
      <w:r w:rsidRPr="0007057B">
        <w:rPr>
          <w:lang w:val="bs-Latn-BA"/>
        </w:rPr>
        <w:t xml:space="preserve"> </w:t>
      </w:r>
      <w:r w:rsidR="0074333E">
        <w:rPr>
          <w:lang w:val="bs-Latn-BA"/>
        </w:rPr>
        <w:t xml:space="preserve">autentičan </w:t>
      </w:r>
      <w:r w:rsidRPr="0007057B">
        <w:rPr>
          <w:lang w:val="bs-Latn-BA"/>
        </w:rPr>
        <w:t>uz korištenje isključivo vlastitih izvora informacija i korištenjem odgovarajućih citata i referenci za sve dijelove koji su preuzeti iz drugih izvora.</w:t>
      </w:r>
    </w:p>
    <w:p w14:paraId="0AFC2412" w14:textId="4411C62E" w:rsidR="0007057B" w:rsidRDefault="0007057B" w:rsidP="0007057B">
      <w:pPr>
        <w:rPr>
          <w:lang w:val="bs-Latn-BA"/>
        </w:rPr>
      </w:pPr>
    </w:p>
    <w:p w14:paraId="78EC9E76" w14:textId="5F948A0F" w:rsidR="0074333E" w:rsidRDefault="0074333E" w:rsidP="0007057B">
      <w:pPr>
        <w:rPr>
          <w:lang w:val="bs-Latn-BA"/>
        </w:rPr>
      </w:pPr>
      <w:r>
        <w:rPr>
          <w:lang w:val="bs-Latn-BA"/>
        </w:rPr>
        <w:t>Potvrđujemo:</w:t>
      </w:r>
    </w:p>
    <w:p w14:paraId="71352CD5" w14:textId="292B8EC6" w:rsidR="0074333E" w:rsidRDefault="0074333E" w:rsidP="0074333E">
      <w:pPr>
        <w:pStyle w:val="Paragrafspiska"/>
        <w:numPr>
          <w:ilvl w:val="0"/>
          <w:numId w:val="33"/>
        </w:numPr>
        <w:rPr>
          <w:lang w:val="bs-Latn-BA"/>
        </w:rPr>
      </w:pPr>
      <w:r>
        <w:rPr>
          <w:lang w:val="bs-Latn-BA"/>
        </w:rPr>
        <w:t>Da su s</w:t>
      </w:r>
      <w:r w:rsidRPr="0074333E">
        <w:rPr>
          <w:lang w:val="bs-Latn-BA"/>
        </w:rPr>
        <w:t>vi dijelovi teksta koji su preuzeti iz drugih izvora citirani i referencirani u skladu s akademskim standardima.</w:t>
      </w:r>
    </w:p>
    <w:p w14:paraId="55BEC376" w14:textId="05B082CB" w:rsidR="0074333E" w:rsidRDefault="0074333E" w:rsidP="0074333E">
      <w:pPr>
        <w:pStyle w:val="Paragrafspiska"/>
        <w:numPr>
          <w:ilvl w:val="0"/>
          <w:numId w:val="33"/>
        </w:numPr>
        <w:rPr>
          <w:lang w:val="bs-Latn-BA"/>
        </w:rPr>
      </w:pPr>
      <w:r>
        <w:rPr>
          <w:lang w:val="bs-Latn-BA"/>
        </w:rPr>
        <w:t>Da nije korišten</w:t>
      </w:r>
      <w:r w:rsidRPr="0074333E">
        <w:rPr>
          <w:lang w:val="bs-Latn-BA"/>
        </w:rPr>
        <w:t xml:space="preserve"> nikak</w:t>
      </w:r>
      <w:r>
        <w:rPr>
          <w:lang w:val="bs-Latn-BA"/>
        </w:rPr>
        <w:t>av</w:t>
      </w:r>
      <w:r w:rsidRPr="0074333E">
        <w:rPr>
          <w:lang w:val="bs-Latn-BA"/>
        </w:rPr>
        <w:t xml:space="preserve"> oblik plagijata ili krađe intelektualnog vlasništva, te sam svjestan/na posljedica takvih djela.</w:t>
      </w:r>
    </w:p>
    <w:p w14:paraId="5F965EC4" w14:textId="7C685E4D" w:rsidR="0074333E" w:rsidRDefault="0074333E" w:rsidP="0074333E">
      <w:pPr>
        <w:pStyle w:val="Paragrafspiska"/>
        <w:numPr>
          <w:ilvl w:val="0"/>
          <w:numId w:val="33"/>
        </w:numPr>
        <w:rPr>
          <w:lang w:val="bs-Latn-BA"/>
        </w:rPr>
      </w:pPr>
      <w:r>
        <w:rPr>
          <w:lang w:val="bs-Latn-BA"/>
        </w:rPr>
        <w:t>Da se sl</w:t>
      </w:r>
      <w:r w:rsidRPr="0074333E">
        <w:rPr>
          <w:lang w:val="bs-Latn-BA"/>
        </w:rPr>
        <w:t>ažem</w:t>
      </w:r>
      <w:r>
        <w:rPr>
          <w:lang w:val="bs-Latn-BA"/>
        </w:rPr>
        <w:t>o</w:t>
      </w:r>
      <w:r w:rsidRPr="0074333E">
        <w:rPr>
          <w:lang w:val="bs-Latn-BA"/>
        </w:rPr>
        <w:t xml:space="preserve"> da se ovaj rad može provjeriti na plagijate pomoću odgovarajućih alata za detekciju plagijata.</w:t>
      </w:r>
    </w:p>
    <w:p w14:paraId="7C1D15A5" w14:textId="77777777" w:rsidR="0074333E" w:rsidRDefault="0074333E" w:rsidP="0074333E">
      <w:pPr>
        <w:rPr>
          <w:lang w:val="bs-Latn-BA"/>
        </w:rPr>
      </w:pPr>
    </w:p>
    <w:p w14:paraId="3761B0D7" w14:textId="57FD8EB9" w:rsidR="0074333E" w:rsidRDefault="0074333E" w:rsidP="0074333E">
      <w:pPr>
        <w:rPr>
          <w:lang w:val="bs-Latn-BA"/>
        </w:rPr>
      </w:pPr>
      <w:r w:rsidRPr="0074333E">
        <w:rPr>
          <w:lang w:val="bs-Latn-BA"/>
        </w:rPr>
        <w:t>U slučaju da se utvrdi da je ovaj rad plagijat, svjestan/na sam da ću snositi odgovarajuće posljedice u skladu s pravilima o plagijatu i kršenju akademskih standarda na Politehničkom Fakultetu Univerziteta u Zenici.</w:t>
      </w:r>
    </w:p>
    <w:p w14:paraId="6130954F" w14:textId="2D359C74" w:rsidR="0074333E" w:rsidRDefault="0074333E" w:rsidP="00D13268">
      <w:pPr>
        <w:ind w:firstLine="720"/>
      </w:pPr>
      <w:r>
        <w:rPr>
          <w:lang w:val="bs-Latn-BA"/>
        </w:rPr>
        <w:t>Potpisi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Datum: </w:t>
      </w:r>
    </w:p>
    <w:p w14:paraId="3C4A1A12" w14:textId="2008CBE9" w:rsidR="00D13268" w:rsidRDefault="003E4CA5" w:rsidP="00F2747D">
      <w:pPr>
        <w:tabs>
          <w:tab w:val="left" w:pos="6735"/>
        </w:tabs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58F70F" wp14:editId="308D4913">
            <wp:simplePos x="638175" y="5238750"/>
            <wp:positionH relativeFrom="column">
              <wp:align>left</wp:align>
            </wp:positionH>
            <wp:positionV relativeFrom="paragraph">
              <wp:align>top</wp:align>
            </wp:positionV>
            <wp:extent cx="938254" cy="793166"/>
            <wp:effectExtent l="0" t="0" r="0" b="6985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54" cy="79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47D">
        <w:tab/>
        <w:t>31.05.2023.</w:t>
      </w:r>
      <w:r w:rsidR="00F2747D">
        <w:br w:type="textWrapping" w:clear="all"/>
      </w:r>
    </w:p>
    <w:p w14:paraId="50A3B017" w14:textId="4226C43A" w:rsidR="00D13268" w:rsidRDefault="003E4CA5" w:rsidP="003E4CA5">
      <w:pPr>
        <w:tabs>
          <w:tab w:val="left" w:pos="574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5AB05" wp14:editId="3B7794C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901065" cy="81788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</w:p>
    <w:p w14:paraId="582F9422" w14:textId="22E21D03" w:rsidR="00D13268" w:rsidRDefault="003E4CA5" w:rsidP="00D13268">
      <w:r>
        <w:rPr>
          <w:noProof/>
        </w:rPr>
        <w:drawing>
          <wp:inline distT="0" distB="0" distL="0" distR="0" wp14:anchorId="577FBD93" wp14:editId="5A98A72A">
            <wp:extent cx="937895" cy="792862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605" cy="8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A6D3" w14:textId="2AFC5879" w:rsidR="00D13268" w:rsidRDefault="00F2747D" w:rsidP="00D13268">
      <w:r>
        <w:rPr>
          <w:noProof/>
        </w:rPr>
        <w:drawing>
          <wp:inline distT="0" distB="0" distL="0" distR="0" wp14:anchorId="2DDAD574" wp14:editId="2D0EFB8A">
            <wp:extent cx="1743075" cy="665588"/>
            <wp:effectExtent l="0" t="0" r="0" b="127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879" cy="6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40B0" w14:textId="6A1DEE12" w:rsidR="00565DE6" w:rsidRDefault="00565DE6" w:rsidP="00D13268"/>
    <w:p w14:paraId="6223D830" w14:textId="14299078" w:rsidR="00565DE6" w:rsidRDefault="00565DE6" w:rsidP="00D13268"/>
    <w:p w14:paraId="1997F5B5" w14:textId="28C41E4D" w:rsidR="00565DE6" w:rsidRDefault="00565DE6" w:rsidP="00D13268"/>
    <w:p w14:paraId="758867AC" w14:textId="637F0AAE" w:rsidR="00565DE6" w:rsidRDefault="00565DE6" w:rsidP="00D13268"/>
    <w:p w14:paraId="0BC2A159" w14:textId="44B4853C" w:rsidR="00565DE6" w:rsidRDefault="00565DE6" w:rsidP="00D13268"/>
    <w:p w14:paraId="5C682796" w14:textId="22C388B3" w:rsidR="00565DE6" w:rsidRDefault="00565DE6" w:rsidP="00D13268"/>
    <w:p w14:paraId="42600163" w14:textId="77777777" w:rsidR="00565DE6" w:rsidRDefault="00565DE6" w:rsidP="00D13268"/>
    <w:p w14:paraId="0101A393" w14:textId="77777777" w:rsidR="00D13268" w:rsidRDefault="00D13268" w:rsidP="00D13268"/>
    <w:p w14:paraId="3C07EAE7" w14:textId="77777777" w:rsidR="00D13268" w:rsidRDefault="00D13268" w:rsidP="00D13268"/>
    <w:p w14:paraId="158DDACC" w14:textId="161D3274" w:rsidR="005D072E" w:rsidRPr="00D13268" w:rsidRDefault="005D072E" w:rsidP="00D13268">
      <w:pPr>
        <w:pStyle w:val="Podnaslov"/>
        <w:jc w:val="center"/>
        <w:rPr>
          <w:color w:val="404040" w:themeColor="text1" w:themeTint="BF"/>
        </w:rPr>
      </w:pPr>
    </w:p>
    <w:sectPr w:rsidR="005D072E" w:rsidRPr="00D13268" w:rsidSect="003E2D26">
      <w:footerReference w:type="default" r:id="rId12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7B719" w14:textId="77777777" w:rsidR="002156BC" w:rsidRDefault="002156BC">
      <w:pPr>
        <w:spacing w:after="0"/>
      </w:pPr>
      <w:r>
        <w:separator/>
      </w:r>
    </w:p>
  </w:endnote>
  <w:endnote w:type="continuationSeparator" w:id="0">
    <w:p w14:paraId="0F0D6D8B" w14:textId="77777777" w:rsidR="002156BC" w:rsidRDefault="002156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F53E" w14:textId="77777777" w:rsidR="00645A75" w:rsidRDefault="00C70C09" w:rsidP="003E2D26">
    <w:pPr>
      <w:pStyle w:val="Podnoje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F786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0078" w14:textId="77777777" w:rsidR="002156BC" w:rsidRDefault="002156BC">
      <w:pPr>
        <w:spacing w:after="0"/>
      </w:pPr>
      <w:r>
        <w:separator/>
      </w:r>
    </w:p>
  </w:footnote>
  <w:footnote w:type="continuationSeparator" w:id="0">
    <w:p w14:paraId="339EC57A" w14:textId="77777777" w:rsidR="002156BC" w:rsidRDefault="002156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Spisaksabrojevim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Spisaksabrojevim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Spisaksabrojevim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Spisaksabrojevim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Spisaksakarakterimazaisticanj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Spisaksakarakterimazaisticanj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Spisaksakarakterimazaisticanj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Spisaksakarakterimazaisticanj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Spisaksabrojevim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836C1"/>
    <w:multiLevelType w:val="hybridMultilevel"/>
    <w:tmpl w:val="8112EF4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4455D8"/>
    <w:multiLevelType w:val="hybridMultilevel"/>
    <w:tmpl w:val="F9ACEAA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422F4"/>
    <w:multiLevelType w:val="hybridMultilevel"/>
    <w:tmpl w:val="44E226F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A10DB"/>
    <w:multiLevelType w:val="hybridMultilevel"/>
    <w:tmpl w:val="A0BE000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E7988"/>
    <w:multiLevelType w:val="hybridMultilevel"/>
    <w:tmpl w:val="5C1E7D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F6A5D"/>
    <w:multiLevelType w:val="hybridMultilevel"/>
    <w:tmpl w:val="6D6AF75C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981E2F"/>
    <w:multiLevelType w:val="hybridMultilevel"/>
    <w:tmpl w:val="09CACF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957C7"/>
    <w:multiLevelType w:val="hybridMultilevel"/>
    <w:tmpl w:val="67FEF7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Spisaksakaraktzaisticanje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663037"/>
    <w:multiLevelType w:val="hybridMultilevel"/>
    <w:tmpl w:val="FA205B6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30526"/>
    <w:multiLevelType w:val="hybridMultilevel"/>
    <w:tmpl w:val="4156CA6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611E4"/>
    <w:multiLevelType w:val="hybridMultilevel"/>
    <w:tmpl w:val="1A186D0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B7145"/>
    <w:multiLevelType w:val="hybridMultilevel"/>
    <w:tmpl w:val="83B41D8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C6860"/>
    <w:multiLevelType w:val="hybridMultilevel"/>
    <w:tmpl w:val="D488165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07901"/>
    <w:multiLevelType w:val="hybridMultilevel"/>
    <w:tmpl w:val="BB16BAD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30D9A"/>
    <w:multiLevelType w:val="hybridMultilevel"/>
    <w:tmpl w:val="0EAC411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66CC6"/>
    <w:multiLevelType w:val="hybridMultilevel"/>
    <w:tmpl w:val="883274B2"/>
    <w:lvl w:ilvl="0" w:tplc="EEFCC9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DD4552"/>
    <w:multiLevelType w:val="hybridMultilevel"/>
    <w:tmpl w:val="2614146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43D04"/>
    <w:multiLevelType w:val="hybridMultilevel"/>
    <w:tmpl w:val="F0CC658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F388B"/>
    <w:multiLevelType w:val="hybridMultilevel"/>
    <w:tmpl w:val="F14C86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8"/>
  </w:num>
  <w:num w:numId="4">
    <w:abstractNumId w:val="18"/>
  </w:num>
  <w:num w:numId="5">
    <w:abstractNumId w:val="18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3"/>
  </w:num>
  <w:num w:numId="17">
    <w:abstractNumId w:val="11"/>
  </w:num>
  <w:num w:numId="18">
    <w:abstractNumId w:val="16"/>
  </w:num>
  <w:num w:numId="19">
    <w:abstractNumId w:val="22"/>
  </w:num>
  <w:num w:numId="20">
    <w:abstractNumId w:val="10"/>
  </w:num>
  <w:num w:numId="21">
    <w:abstractNumId w:val="21"/>
  </w:num>
  <w:num w:numId="22">
    <w:abstractNumId w:val="29"/>
  </w:num>
  <w:num w:numId="23">
    <w:abstractNumId w:val="25"/>
  </w:num>
  <w:num w:numId="24">
    <w:abstractNumId w:val="19"/>
  </w:num>
  <w:num w:numId="25">
    <w:abstractNumId w:val="26"/>
  </w:num>
  <w:num w:numId="26">
    <w:abstractNumId w:val="14"/>
  </w:num>
  <w:num w:numId="27">
    <w:abstractNumId w:val="12"/>
  </w:num>
  <w:num w:numId="28">
    <w:abstractNumId w:val="17"/>
  </w:num>
  <w:num w:numId="29">
    <w:abstractNumId w:val="24"/>
  </w:num>
  <w:num w:numId="30">
    <w:abstractNumId w:val="23"/>
  </w:num>
  <w:num w:numId="31">
    <w:abstractNumId w:val="15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00E"/>
    <w:rsid w:val="00007C91"/>
    <w:rsid w:val="00052C06"/>
    <w:rsid w:val="0007057B"/>
    <w:rsid w:val="0009403A"/>
    <w:rsid w:val="000A5D6F"/>
    <w:rsid w:val="000C410D"/>
    <w:rsid w:val="000D3ED6"/>
    <w:rsid w:val="00126CEC"/>
    <w:rsid w:val="00135177"/>
    <w:rsid w:val="00150109"/>
    <w:rsid w:val="001645B0"/>
    <w:rsid w:val="001721D1"/>
    <w:rsid w:val="00174399"/>
    <w:rsid w:val="001A148C"/>
    <w:rsid w:val="001C1A07"/>
    <w:rsid w:val="001E1E51"/>
    <w:rsid w:val="002139DA"/>
    <w:rsid w:val="002156BC"/>
    <w:rsid w:val="00216B82"/>
    <w:rsid w:val="0024197D"/>
    <w:rsid w:val="00290CC6"/>
    <w:rsid w:val="002C3D63"/>
    <w:rsid w:val="002E4435"/>
    <w:rsid w:val="002E6593"/>
    <w:rsid w:val="002F30E3"/>
    <w:rsid w:val="00310FCD"/>
    <w:rsid w:val="003337E2"/>
    <w:rsid w:val="00345FE3"/>
    <w:rsid w:val="00353468"/>
    <w:rsid w:val="003858A9"/>
    <w:rsid w:val="003B0391"/>
    <w:rsid w:val="003E1296"/>
    <w:rsid w:val="003E2D26"/>
    <w:rsid w:val="003E4CA5"/>
    <w:rsid w:val="004114DA"/>
    <w:rsid w:val="004127E9"/>
    <w:rsid w:val="0046400E"/>
    <w:rsid w:val="0047050B"/>
    <w:rsid w:val="00471273"/>
    <w:rsid w:val="004B17FF"/>
    <w:rsid w:val="004B2A0B"/>
    <w:rsid w:val="004B3A36"/>
    <w:rsid w:val="004B640D"/>
    <w:rsid w:val="004C61E0"/>
    <w:rsid w:val="004E32FD"/>
    <w:rsid w:val="004E7E90"/>
    <w:rsid w:val="0052281E"/>
    <w:rsid w:val="00540212"/>
    <w:rsid w:val="00544E8A"/>
    <w:rsid w:val="00553C29"/>
    <w:rsid w:val="00565DE6"/>
    <w:rsid w:val="00580B1A"/>
    <w:rsid w:val="0059569D"/>
    <w:rsid w:val="005D072E"/>
    <w:rsid w:val="005E3433"/>
    <w:rsid w:val="00645A75"/>
    <w:rsid w:val="00676B27"/>
    <w:rsid w:val="006F7190"/>
    <w:rsid w:val="00742EBE"/>
    <w:rsid w:val="0074333E"/>
    <w:rsid w:val="00763449"/>
    <w:rsid w:val="007824E9"/>
    <w:rsid w:val="007E04A6"/>
    <w:rsid w:val="007E0C3F"/>
    <w:rsid w:val="007F6835"/>
    <w:rsid w:val="00855DE9"/>
    <w:rsid w:val="00865AAC"/>
    <w:rsid w:val="00883B4C"/>
    <w:rsid w:val="00897784"/>
    <w:rsid w:val="008A3B78"/>
    <w:rsid w:val="008D416A"/>
    <w:rsid w:val="008F4EDF"/>
    <w:rsid w:val="00954EAD"/>
    <w:rsid w:val="009550F6"/>
    <w:rsid w:val="00991345"/>
    <w:rsid w:val="009C3F2A"/>
    <w:rsid w:val="009D1E5C"/>
    <w:rsid w:val="009D3D78"/>
    <w:rsid w:val="009E337C"/>
    <w:rsid w:val="009F2B23"/>
    <w:rsid w:val="00A66C39"/>
    <w:rsid w:val="00A67D06"/>
    <w:rsid w:val="00AD249B"/>
    <w:rsid w:val="00AF4D05"/>
    <w:rsid w:val="00B15429"/>
    <w:rsid w:val="00B4621A"/>
    <w:rsid w:val="00B50EDD"/>
    <w:rsid w:val="00B55513"/>
    <w:rsid w:val="00B65FB0"/>
    <w:rsid w:val="00B766DC"/>
    <w:rsid w:val="00B96BA5"/>
    <w:rsid w:val="00BA5A96"/>
    <w:rsid w:val="00BA61DF"/>
    <w:rsid w:val="00BD1E7D"/>
    <w:rsid w:val="00BE0C11"/>
    <w:rsid w:val="00C70C09"/>
    <w:rsid w:val="00C91863"/>
    <w:rsid w:val="00CA2EFA"/>
    <w:rsid w:val="00CA7742"/>
    <w:rsid w:val="00CF36C8"/>
    <w:rsid w:val="00D13268"/>
    <w:rsid w:val="00D2363B"/>
    <w:rsid w:val="00D313BB"/>
    <w:rsid w:val="00D5296F"/>
    <w:rsid w:val="00D94051"/>
    <w:rsid w:val="00DC666A"/>
    <w:rsid w:val="00DF361E"/>
    <w:rsid w:val="00EC25C0"/>
    <w:rsid w:val="00EE6437"/>
    <w:rsid w:val="00F2747D"/>
    <w:rsid w:val="00F43204"/>
    <w:rsid w:val="00F44BBB"/>
    <w:rsid w:val="00F649AF"/>
    <w:rsid w:val="00FB092A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DDCFB"/>
  <w15:chartTrackingRefBased/>
  <w15:docId w15:val="{7AAD2767-2537-4517-AB50-B37472E3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6F7190"/>
  </w:style>
  <w:style w:type="paragraph" w:styleId="Naslov1">
    <w:name w:val="heading 1"/>
    <w:basedOn w:val="Normalno"/>
    <w:next w:val="Normalno"/>
    <w:link w:val="Naslov1Znak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Naslov2">
    <w:name w:val="heading 2"/>
    <w:basedOn w:val="Normalno"/>
    <w:next w:val="Normalno"/>
    <w:link w:val="Naslov2Znak"/>
    <w:uiPriority w:val="1"/>
    <w:unhideWhenUsed/>
    <w:qFormat/>
    <w:rsid w:val="0046400E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549CCC" w:themeColor="accent2"/>
    </w:rPr>
  </w:style>
  <w:style w:type="paragraph" w:styleId="Naslov3">
    <w:name w:val="heading 3"/>
    <w:basedOn w:val="Normalno"/>
    <w:next w:val="Normalno"/>
    <w:link w:val="Naslov3Znak"/>
    <w:uiPriority w:val="9"/>
    <w:unhideWhenUsed/>
    <w:qFormat/>
    <w:rsid w:val="00464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49CCC" w:themeColor="accent2"/>
      <w:sz w:val="24"/>
      <w:szCs w:val="24"/>
    </w:rPr>
  </w:style>
  <w:style w:type="paragraph" w:styleId="Naslov4">
    <w:name w:val="heading 4"/>
    <w:basedOn w:val="Normalno"/>
    <w:next w:val="Normalno"/>
    <w:link w:val="Naslov4Znak"/>
    <w:uiPriority w:val="9"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Naslov5">
    <w:name w:val="heading 5"/>
    <w:basedOn w:val="Normalno"/>
    <w:next w:val="Normalno"/>
    <w:link w:val="Naslov5Znak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Naslov6">
    <w:name w:val="heading 6"/>
    <w:basedOn w:val="Normalno"/>
    <w:next w:val="Normalno"/>
    <w:link w:val="Naslov6Znak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Naslov7">
    <w:name w:val="heading 7"/>
    <w:basedOn w:val="Normalno"/>
    <w:next w:val="Normalno"/>
    <w:link w:val="Naslov7Znak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Naslov8">
    <w:name w:val="heading 8"/>
    <w:basedOn w:val="Normalno"/>
    <w:next w:val="Normalno"/>
    <w:link w:val="Naslov8Znak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slov9">
    <w:name w:val="heading 9"/>
    <w:basedOn w:val="Normalno"/>
    <w:next w:val="Normalno"/>
    <w:link w:val="Naslov9Znak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Naslov">
    <w:name w:val="Title"/>
    <w:basedOn w:val="Normalno"/>
    <w:next w:val="Normalno"/>
    <w:link w:val="NaslovZnak"/>
    <w:uiPriority w:val="2"/>
    <w:qFormat/>
    <w:rsid w:val="0046400E"/>
    <w:pPr>
      <w:spacing w:after="80"/>
      <w:contextualSpacing/>
    </w:pPr>
    <w:rPr>
      <w:rFonts w:asciiTheme="majorHAnsi" w:eastAsiaTheme="majorEastAsia" w:hAnsiTheme="majorHAnsi" w:cstheme="majorBidi"/>
      <w:b/>
      <w:bCs/>
      <w:color w:val="549CCC" w:themeColor="accent2"/>
      <w:spacing w:val="-10"/>
      <w:kern w:val="28"/>
      <w:sz w:val="44"/>
    </w:rPr>
  </w:style>
  <w:style w:type="character" w:customStyle="1" w:styleId="NaslovZnak">
    <w:name w:val="Naslov Znak"/>
    <w:basedOn w:val="Zadanifontparagrafa"/>
    <w:link w:val="Naslov"/>
    <w:uiPriority w:val="2"/>
    <w:rsid w:val="0046400E"/>
    <w:rPr>
      <w:rFonts w:asciiTheme="majorHAnsi" w:eastAsiaTheme="majorEastAsia" w:hAnsiTheme="majorHAnsi" w:cstheme="majorBidi"/>
      <w:b/>
      <w:bCs/>
      <w:color w:val="549CCC" w:themeColor="accent2"/>
      <w:spacing w:val="-10"/>
      <w:kern w:val="28"/>
      <w:sz w:val="44"/>
    </w:rPr>
  </w:style>
  <w:style w:type="paragraph" w:styleId="Podnaslov">
    <w:name w:val="Subtitle"/>
    <w:basedOn w:val="Normalno"/>
    <w:next w:val="Normalno"/>
    <w:link w:val="PodnaslovZnak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PodnaslovZnak">
    <w:name w:val="Podnaslov Znak"/>
    <w:basedOn w:val="Zadanifontparagrafa"/>
    <w:link w:val="Podnaslov"/>
    <w:uiPriority w:val="3"/>
    <w:rPr>
      <w:b/>
      <w:bCs/>
      <w:color w:val="262626" w:themeColor="text1" w:themeTint="D9"/>
      <w:spacing w:val="15"/>
      <w:sz w:val="24"/>
    </w:rPr>
  </w:style>
  <w:style w:type="character" w:styleId="Tekstuvaramjesta">
    <w:name w:val="Placeholder Text"/>
    <w:basedOn w:val="Zadanifontparagrafa"/>
    <w:uiPriority w:val="99"/>
    <w:semiHidden/>
    <w:rsid w:val="006F7190"/>
    <w:rPr>
      <w:color w:val="595959" w:themeColor="text1" w:themeTint="A6"/>
    </w:rPr>
  </w:style>
  <w:style w:type="character" w:customStyle="1" w:styleId="Naslov1Znak">
    <w:name w:val="Naslov 1 Znak"/>
    <w:basedOn w:val="Zadanifontparagrafa"/>
    <w:link w:val="Naslov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Koordinatnamreatabele">
    <w:name w:val="Table Grid"/>
    <w:basedOn w:val="Normalnatabela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Znak">
    <w:name w:val="Naslov 2 Znak"/>
    <w:basedOn w:val="Zadanifontparagrafa"/>
    <w:link w:val="Naslov2"/>
    <w:uiPriority w:val="1"/>
    <w:rsid w:val="0046400E"/>
    <w:rPr>
      <w:rFonts w:asciiTheme="majorHAnsi" w:eastAsiaTheme="majorEastAsia" w:hAnsiTheme="majorHAnsi" w:cstheme="majorBidi"/>
      <w:b/>
      <w:bCs/>
      <w:color w:val="549CCC" w:themeColor="accent2"/>
    </w:rPr>
  </w:style>
  <w:style w:type="paragraph" w:styleId="Spisaksakaraktzaisticanje">
    <w:name w:val="List Bullet"/>
    <w:basedOn w:val="Normalno"/>
    <w:uiPriority w:val="1"/>
    <w:unhideWhenUsed/>
    <w:qFormat/>
    <w:pPr>
      <w:numPr>
        <w:numId w:val="4"/>
      </w:numPr>
    </w:pPr>
  </w:style>
  <w:style w:type="character" w:styleId="Naglaeno">
    <w:name w:val="Strong"/>
    <w:basedOn w:val="Zadanifontparagrafa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Normalnatabela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Bezrazmaka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Normalnatabela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Zaglavlje">
    <w:name w:val="header"/>
    <w:basedOn w:val="Normalno"/>
    <w:link w:val="ZaglavljeZnak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ZaglavljeZnak">
    <w:name w:val="Zaglavlje Znak"/>
    <w:basedOn w:val="Zadanifontparagrafa"/>
    <w:link w:val="Zaglavlje"/>
    <w:uiPriority w:val="99"/>
  </w:style>
  <w:style w:type="paragraph" w:styleId="Podnoje">
    <w:name w:val="footer"/>
    <w:basedOn w:val="Normalno"/>
    <w:link w:val="PodnojeZnak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PodnojeZnak">
    <w:name w:val="Podnožje Znak"/>
    <w:basedOn w:val="Zadanifontparagrafa"/>
    <w:link w:val="Podnoje"/>
    <w:uiPriority w:val="99"/>
    <w:rsid w:val="006F7190"/>
    <w:rPr>
      <w:b/>
      <w:bCs/>
      <w:color w:val="262626" w:themeColor="text1" w:themeTint="D9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TekstubalonuZnak">
    <w:name w:val="Tekst u balonu Znak"/>
    <w:basedOn w:val="Zadanifontparagrafa"/>
    <w:link w:val="Tekstubalonu"/>
    <w:uiPriority w:val="99"/>
    <w:semiHidden/>
    <w:rsid w:val="00544E8A"/>
    <w:rPr>
      <w:rFonts w:ascii="Segoe UI" w:hAnsi="Segoe UI" w:cs="Segoe UI"/>
      <w:szCs w:val="18"/>
    </w:rPr>
  </w:style>
  <w:style w:type="paragraph" w:styleId="Bibliografija">
    <w:name w:val="Bibliography"/>
    <w:basedOn w:val="Normalno"/>
    <w:next w:val="Normalno"/>
    <w:uiPriority w:val="37"/>
    <w:semiHidden/>
    <w:unhideWhenUsed/>
    <w:rsid w:val="00544E8A"/>
  </w:style>
  <w:style w:type="paragraph" w:styleId="Bloktekst">
    <w:name w:val="Block Text"/>
    <w:basedOn w:val="Normalno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Tijeloteksta">
    <w:name w:val="Body Text"/>
    <w:basedOn w:val="Normalno"/>
    <w:link w:val="TijelotekstaZnak"/>
    <w:uiPriority w:val="99"/>
    <w:semiHidden/>
    <w:unhideWhenUsed/>
    <w:rsid w:val="00544E8A"/>
  </w:style>
  <w:style w:type="character" w:customStyle="1" w:styleId="TijelotekstaZnak">
    <w:name w:val="Tijelo teksta Znak"/>
    <w:basedOn w:val="Zadanifontparagrafa"/>
    <w:link w:val="Tijeloteksta"/>
    <w:uiPriority w:val="99"/>
    <w:semiHidden/>
    <w:rsid w:val="00544E8A"/>
  </w:style>
  <w:style w:type="paragraph" w:styleId="Tijeloteksta2">
    <w:name w:val="Body Text 2"/>
    <w:basedOn w:val="Normalno"/>
    <w:link w:val="Tijeloteksta2Znak"/>
    <w:uiPriority w:val="99"/>
    <w:semiHidden/>
    <w:unhideWhenUsed/>
    <w:rsid w:val="00544E8A"/>
    <w:pPr>
      <w:spacing w:line="480" w:lineRule="auto"/>
    </w:pPr>
  </w:style>
  <w:style w:type="character" w:customStyle="1" w:styleId="Tijeloteksta2Znak">
    <w:name w:val="Tijelo teksta 2 Znak"/>
    <w:basedOn w:val="Zadanifontparagrafa"/>
    <w:link w:val="Tijeloteksta2"/>
    <w:uiPriority w:val="99"/>
    <w:semiHidden/>
    <w:rsid w:val="00544E8A"/>
  </w:style>
  <w:style w:type="paragraph" w:styleId="Tijeloteksta3">
    <w:name w:val="Body Text 3"/>
    <w:basedOn w:val="Normalno"/>
    <w:link w:val="Tijeloteksta3Znak"/>
    <w:uiPriority w:val="99"/>
    <w:semiHidden/>
    <w:unhideWhenUsed/>
    <w:rsid w:val="00544E8A"/>
    <w:rPr>
      <w:szCs w:val="16"/>
    </w:rPr>
  </w:style>
  <w:style w:type="character" w:customStyle="1" w:styleId="Tijeloteksta3Znak">
    <w:name w:val="Tijelo teksta 3 Znak"/>
    <w:basedOn w:val="Zadanifontparagrafa"/>
    <w:link w:val="Tijeloteksta3"/>
    <w:uiPriority w:val="99"/>
    <w:semiHidden/>
    <w:rsid w:val="00544E8A"/>
    <w:rPr>
      <w:szCs w:val="16"/>
    </w:rPr>
  </w:style>
  <w:style w:type="paragraph" w:styleId="Prvouvlaenjetijelateksta">
    <w:name w:val="Body Text First Indent"/>
    <w:basedOn w:val="Tijeloteksta"/>
    <w:link w:val="PrvouvlaenjetijelatekstaZnak"/>
    <w:uiPriority w:val="99"/>
    <w:semiHidden/>
    <w:unhideWhenUsed/>
    <w:rsid w:val="00544E8A"/>
    <w:pPr>
      <w:ind w:firstLine="360"/>
    </w:pPr>
  </w:style>
  <w:style w:type="character" w:customStyle="1" w:styleId="PrvouvlaenjetijelatekstaZnak">
    <w:name w:val="Prvo uvlačenje tijela teksta Znak"/>
    <w:basedOn w:val="TijelotekstaZnak"/>
    <w:link w:val="Prvouvlaenjetijelateksta"/>
    <w:uiPriority w:val="99"/>
    <w:semiHidden/>
    <w:rsid w:val="00544E8A"/>
  </w:style>
  <w:style w:type="paragraph" w:styleId="Uvlaenjetijelateksta">
    <w:name w:val="Body Text Indent"/>
    <w:basedOn w:val="Normalno"/>
    <w:link w:val="UvlaenjetijelatekstaZnak"/>
    <w:uiPriority w:val="99"/>
    <w:semiHidden/>
    <w:unhideWhenUsed/>
    <w:rsid w:val="00544E8A"/>
    <w:pPr>
      <w:ind w:left="283"/>
    </w:pPr>
  </w:style>
  <w:style w:type="character" w:customStyle="1" w:styleId="UvlaenjetijelatekstaZnak">
    <w:name w:val="Uvlačenje tijela teksta Znak"/>
    <w:basedOn w:val="Zadanifontparagrafa"/>
    <w:link w:val="Uvlaenjetijelateksta"/>
    <w:uiPriority w:val="99"/>
    <w:semiHidden/>
    <w:rsid w:val="00544E8A"/>
  </w:style>
  <w:style w:type="paragraph" w:styleId="Prvouvlaenjetijelateksta2">
    <w:name w:val="Body Text First Indent 2"/>
    <w:basedOn w:val="Uvlaenjetijelateksta"/>
    <w:link w:val="Prvouvlaenjetijelateksta2Znak"/>
    <w:uiPriority w:val="99"/>
    <w:semiHidden/>
    <w:unhideWhenUsed/>
    <w:rsid w:val="00544E8A"/>
    <w:pPr>
      <w:ind w:left="360" w:firstLine="360"/>
    </w:pPr>
  </w:style>
  <w:style w:type="character" w:customStyle="1" w:styleId="Prvouvlaenjetijelateksta2Znak">
    <w:name w:val="Prvo uvlačenje tijela teksta 2 Znak"/>
    <w:basedOn w:val="UvlaenjetijelatekstaZnak"/>
    <w:link w:val="Prvouvlaenjetijelateksta2"/>
    <w:uiPriority w:val="99"/>
    <w:semiHidden/>
    <w:rsid w:val="00544E8A"/>
  </w:style>
  <w:style w:type="paragraph" w:styleId="Drugouvlaenjetijelateksta2">
    <w:name w:val="Body Text Indent 2"/>
    <w:basedOn w:val="Normalno"/>
    <w:link w:val="Drugouvlaenjetijelateksta2Znak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Drugouvlaenjetijelateksta2Znak">
    <w:name w:val="Drugo uvlačenje tijela teksta 2 Znak"/>
    <w:basedOn w:val="Zadanifontparagrafa"/>
    <w:link w:val="Drugouvlaenjetijelateksta2"/>
    <w:uiPriority w:val="99"/>
    <w:semiHidden/>
    <w:rsid w:val="00544E8A"/>
  </w:style>
  <w:style w:type="paragraph" w:styleId="Treeuvlaenjetijelateksta3">
    <w:name w:val="Body Text Indent 3"/>
    <w:basedOn w:val="Normalno"/>
    <w:link w:val="Treeuvlaenjetijelateksta3Znak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Treeuvlaenjetijelateksta3Znak">
    <w:name w:val="Treće uvlačenje tijela teksta 3 Znak"/>
    <w:basedOn w:val="Zadanifontparagrafa"/>
    <w:link w:val="Treeuvlaenjetijelateksta3"/>
    <w:uiPriority w:val="99"/>
    <w:semiHidden/>
    <w:rsid w:val="00544E8A"/>
    <w:rPr>
      <w:szCs w:val="16"/>
    </w:rPr>
  </w:style>
  <w:style w:type="character" w:styleId="Naslovknjige">
    <w:name w:val="Book Title"/>
    <w:basedOn w:val="Zadanifontparagrafa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Opisslike">
    <w:name w:val="caption"/>
    <w:basedOn w:val="Normalno"/>
    <w:next w:val="Normalno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Zavretak">
    <w:name w:val="Closing"/>
    <w:basedOn w:val="Normalno"/>
    <w:link w:val="ZavretakZnak"/>
    <w:uiPriority w:val="99"/>
    <w:semiHidden/>
    <w:unhideWhenUsed/>
    <w:rsid w:val="00544E8A"/>
    <w:pPr>
      <w:spacing w:after="0"/>
      <w:ind w:left="4252"/>
    </w:pPr>
  </w:style>
  <w:style w:type="character" w:customStyle="1" w:styleId="ZavretakZnak">
    <w:name w:val="Završetak Znak"/>
    <w:basedOn w:val="Zadanifontparagrafa"/>
    <w:link w:val="Zavretak"/>
    <w:uiPriority w:val="99"/>
    <w:semiHidden/>
    <w:rsid w:val="00544E8A"/>
  </w:style>
  <w:style w:type="table" w:styleId="Obojenakoordinatnamrea">
    <w:name w:val="Colorful Grid"/>
    <w:basedOn w:val="Normalnatabela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enakoordinatnamrea-naglasak1">
    <w:name w:val="Colorful Grid Accent 1"/>
    <w:basedOn w:val="Normalnatabela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Obojenakoordinatnamrea-naglasak2">
    <w:name w:val="Colorful Grid Accent 2"/>
    <w:basedOn w:val="Normalnatabela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Obojenakoordinatnamrea-naglasak3">
    <w:name w:val="Colorful Grid Accent 3"/>
    <w:basedOn w:val="Normalnatabela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Obojenakoordinatnamrea-naglasak4">
    <w:name w:val="Colorful Grid Accent 4"/>
    <w:basedOn w:val="Normalnatabela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Obojenakoordinatnamrea-naglasak5">
    <w:name w:val="Colorful Grid Accent 5"/>
    <w:basedOn w:val="Normalnatabela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Obojenakoordinatnamrea-naglasak6">
    <w:name w:val="Colorful Grid Accent 6"/>
    <w:basedOn w:val="Normalnatabela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Obojenispisak">
    <w:name w:val="Colorful List"/>
    <w:basedOn w:val="Normalnatabela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enispisak-naglasak1">
    <w:name w:val="Colorful List Accent 1"/>
    <w:basedOn w:val="Normalnatabela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Obojenispisak-naglasak2">
    <w:name w:val="Colorful List Accent 2"/>
    <w:basedOn w:val="Normalnatabela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Obojenispisak-naglasak3">
    <w:name w:val="Colorful List Accent 3"/>
    <w:basedOn w:val="Normalnatabela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Obojenispisak-naglasak4">
    <w:name w:val="Colorful List Accent 4"/>
    <w:basedOn w:val="Normalnatabela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Obojenispisak-naglasak5">
    <w:name w:val="Colorful List Accent 5"/>
    <w:basedOn w:val="Normalnatabela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Obojenispisak-naglasak6">
    <w:name w:val="Colorful List Accent 6"/>
    <w:basedOn w:val="Normalnatabela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Obojenosjenenje">
    <w:name w:val="Colorful Shading"/>
    <w:basedOn w:val="Normalnatabela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osjenenje-naglasak1">
    <w:name w:val="Colorful Shading Accent 1"/>
    <w:basedOn w:val="Normalnatabela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osjenenje-naglasak2">
    <w:name w:val="Colorful Shading Accent 2"/>
    <w:basedOn w:val="Normalnatabela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osjenenje-naglasak3">
    <w:name w:val="Colorful Shading Accent 3"/>
    <w:basedOn w:val="Normalnatabela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Obojenonijansireanje-naglasak4">
    <w:name w:val="Colorful Shading Accent 4"/>
    <w:basedOn w:val="Normalnatabela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osjenenje-naglasak5">
    <w:name w:val="Colorful Shading Accent 5"/>
    <w:basedOn w:val="Normalnatabela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osjenenje-naglasak6">
    <w:name w:val="Colorful Shading Accent 6"/>
    <w:basedOn w:val="Normalnatabela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erencakomentara">
    <w:name w:val="annotation reference"/>
    <w:basedOn w:val="Zadanifontparagrafa"/>
    <w:uiPriority w:val="99"/>
    <w:semiHidden/>
    <w:unhideWhenUsed/>
    <w:rsid w:val="00544E8A"/>
    <w:rPr>
      <w:sz w:val="22"/>
      <w:szCs w:val="16"/>
    </w:rPr>
  </w:style>
  <w:style w:type="paragraph" w:styleId="Tekstkomentara">
    <w:name w:val="annotation text"/>
    <w:basedOn w:val="Normalno"/>
    <w:link w:val="TekstkomentaraZnak"/>
    <w:uiPriority w:val="99"/>
    <w:semiHidden/>
    <w:unhideWhenUsed/>
    <w:rsid w:val="00544E8A"/>
    <w:rPr>
      <w:szCs w:val="20"/>
    </w:rPr>
  </w:style>
  <w:style w:type="character" w:customStyle="1" w:styleId="TekstkomentaraZnak">
    <w:name w:val="Tekst komentara Znak"/>
    <w:basedOn w:val="Zadanifontparagrafa"/>
    <w:link w:val="Tekstkomentara"/>
    <w:uiPriority w:val="99"/>
    <w:semiHidden/>
    <w:rsid w:val="00544E8A"/>
    <w:rPr>
      <w:szCs w:val="20"/>
    </w:rPr>
  </w:style>
  <w:style w:type="paragraph" w:styleId="Subjektkomentara">
    <w:name w:val="annotation subject"/>
    <w:basedOn w:val="Tekstkomentara"/>
    <w:next w:val="Tekstkomentara"/>
    <w:link w:val="SubjektkomentaraZnak"/>
    <w:uiPriority w:val="99"/>
    <w:semiHidden/>
    <w:unhideWhenUsed/>
    <w:rsid w:val="00544E8A"/>
    <w:rPr>
      <w:b/>
      <w:bCs/>
    </w:rPr>
  </w:style>
  <w:style w:type="character" w:customStyle="1" w:styleId="SubjektkomentaraZnak">
    <w:name w:val="Subjekt komentara Znak"/>
    <w:basedOn w:val="TekstkomentaraZnak"/>
    <w:link w:val="Subjektkomentara"/>
    <w:uiPriority w:val="99"/>
    <w:semiHidden/>
    <w:rsid w:val="00544E8A"/>
    <w:rPr>
      <w:b/>
      <w:bCs/>
      <w:szCs w:val="20"/>
    </w:rPr>
  </w:style>
  <w:style w:type="table" w:styleId="Tamnispisak">
    <w:name w:val="Dark List"/>
    <w:basedOn w:val="Normalnatabela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spisak-naglasak1">
    <w:name w:val="Dark List Accent 1"/>
    <w:basedOn w:val="Normalnatabela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Tamnispisak-naglasak2">
    <w:name w:val="Dark List Accent 2"/>
    <w:basedOn w:val="Normalnatabela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Tamnispisak-naglasak3">
    <w:name w:val="Dark List Accent 3"/>
    <w:basedOn w:val="Normalnatabela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Tamnalista-naglasak4">
    <w:name w:val="Dark List Accent 4"/>
    <w:basedOn w:val="Normalnatabela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Tamnispisak-naglasak5">
    <w:name w:val="Dark List Accent 5"/>
    <w:basedOn w:val="Normalnatabela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Tamnispisak-naglasak6">
    <w:name w:val="Dark List Accent 6"/>
    <w:basedOn w:val="Normalnatabela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um">
    <w:name w:val="Date"/>
    <w:basedOn w:val="Normalno"/>
    <w:next w:val="Normalno"/>
    <w:link w:val="DatumZnak"/>
    <w:uiPriority w:val="99"/>
    <w:semiHidden/>
    <w:unhideWhenUsed/>
    <w:rsid w:val="00544E8A"/>
  </w:style>
  <w:style w:type="character" w:customStyle="1" w:styleId="DatumZnak">
    <w:name w:val="Datum Znak"/>
    <w:basedOn w:val="Zadanifontparagrafa"/>
    <w:link w:val="Datum"/>
    <w:uiPriority w:val="99"/>
    <w:semiHidden/>
    <w:rsid w:val="00544E8A"/>
  </w:style>
  <w:style w:type="paragraph" w:styleId="Kartadokumenta">
    <w:name w:val="Document Map"/>
    <w:basedOn w:val="Normalno"/>
    <w:link w:val="KartadokumentaZnak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KartadokumentaZnak">
    <w:name w:val="Karta dokumenta Znak"/>
    <w:basedOn w:val="Zadanifontparagrafa"/>
    <w:link w:val="Kartadokumenta"/>
    <w:uiPriority w:val="99"/>
    <w:semiHidden/>
    <w:rsid w:val="00544E8A"/>
    <w:rPr>
      <w:rFonts w:ascii="Segoe UI" w:hAnsi="Segoe UI" w:cs="Segoe UI"/>
      <w:szCs w:val="16"/>
    </w:rPr>
  </w:style>
  <w:style w:type="paragraph" w:styleId="Potpise-pote">
    <w:name w:val="E-mail Signature"/>
    <w:basedOn w:val="Normalno"/>
    <w:link w:val="Potpise-poteZnak"/>
    <w:uiPriority w:val="99"/>
    <w:semiHidden/>
    <w:unhideWhenUsed/>
    <w:rsid w:val="00544E8A"/>
    <w:pPr>
      <w:spacing w:after="0"/>
    </w:pPr>
  </w:style>
  <w:style w:type="character" w:customStyle="1" w:styleId="Potpise-poteZnak">
    <w:name w:val="Potpis e-pošte Znak"/>
    <w:basedOn w:val="Zadanifontparagrafa"/>
    <w:link w:val="Potpise-pote"/>
    <w:uiPriority w:val="99"/>
    <w:semiHidden/>
    <w:rsid w:val="00544E8A"/>
  </w:style>
  <w:style w:type="character" w:styleId="Naglaavanje">
    <w:name w:val="Emphasis"/>
    <w:basedOn w:val="Zadanifontparagrafa"/>
    <w:uiPriority w:val="20"/>
    <w:semiHidden/>
    <w:unhideWhenUsed/>
    <w:qFormat/>
    <w:rsid w:val="00544E8A"/>
    <w:rPr>
      <w:i/>
      <w:iCs/>
    </w:rPr>
  </w:style>
  <w:style w:type="character" w:styleId="Referencazabiljekenadnu">
    <w:name w:val="endnote reference"/>
    <w:basedOn w:val="Zadanifontparagrafa"/>
    <w:uiPriority w:val="99"/>
    <w:semiHidden/>
    <w:unhideWhenUsed/>
    <w:rsid w:val="00544E8A"/>
    <w:rPr>
      <w:vertAlign w:val="superscript"/>
    </w:rPr>
  </w:style>
  <w:style w:type="paragraph" w:styleId="Tekstzabiljekenadnu">
    <w:name w:val="endnote text"/>
    <w:basedOn w:val="Normalno"/>
    <w:link w:val="TekstzabiljekenadnuZnak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TekstzabiljekenadnuZnak">
    <w:name w:val="Tekst zabilješke na dnu Znak"/>
    <w:basedOn w:val="Zadanifontparagrafa"/>
    <w:link w:val="Tekstzabiljekenadnu"/>
    <w:uiPriority w:val="99"/>
    <w:semiHidden/>
    <w:rsid w:val="00544E8A"/>
    <w:rPr>
      <w:szCs w:val="20"/>
    </w:rPr>
  </w:style>
  <w:style w:type="paragraph" w:styleId="Adresanakoverti">
    <w:name w:val="envelope address"/>
    <w:basedOn w:val="Normalno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ovratkoverte">
    <w:name w:val="envelope return"/>
    <w:basedOn w:val="Normalno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Praenahiperveza">
    <w:name w:val="FollowedHyperlink"/>
    <w:basedOn w:val="Zadanifontparagrafa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Referencafusnote">
    <w:name w:val="footnote reference"/>
    <w:basedOn w:val="Zadanifontparagrafa"/>
    <w:uiPriority w:val="99"/>
    <w:semiHidden/>
    <w:unhideWhenUsed/>
    <w:rsid w:val="00544E8A"/>
    <w:rPr>
      <w:vertAlign w:val="superscript"/>
    </w:rPr>
  </w:style>
  <w:style w:type="paragraph" w:styleId="Tekstfusnote">
    <w:name w:val="footnote text"/>
    <w:basedOn w:val="Normalno"/>
    <w:link w:val="TekstfusnoteZnak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TekstfusnoteZnak">
    <w:name w:val="Tekst fusnote Znak"/>
    <w:basedOn w:val="Zadanifontparagrafa"/>
    <w:link w:val="Tekstfusnote"/>
    <w:uiPriority w:val="99"/>
    <w:semiHidden/>
    <w:rsid w:val="00544E8A"/>
    <w:rPr>
      <w:szCs w:val="20"/>
    </w:rPr>
  </w:style>
  <w:style w:type="table" w:styleId="Svijetlatabelareetke1">
    <w:name w:val="Grid Table 1 Light"/>
    <w:basedOn w:val="Normalnatabela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elareetke-isticanje1">
    <w:name w:val="Grid Table 1 Light Accent 1"/>
    <w:basedOn w:val="Normalnatabela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elareetke1-isticanje2">
    <w:name w:val="Grid Table 1 Light Accent 2"/>
    <w:basedOn w:val="Normalnatabela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elareetke1-isticanje3">
    <w:name w:val="Grid Table 1 Light Accent 3"/>
    <w:basedOn w:val="Normalnatabela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elareetke1-isticanje4">
    <w:name w:val="Grid Table 1 Light Accent 4"/>
    <w:basedOn w:val="Normalnatabela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elareetke1-isticanje5">
    <w:name w:val="Grid Table 1 Light Accent 5"/>
    <w:basedOn w:val="Normalnatabela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elareetke1-isticanje6">
    <w:name w:val="Grid Table 1 Light Accent 6"/>
    <w:basedOn w:val="Normalnatabela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reetke2">
    <w:name w:val="Grid Table 2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reetke2-isticanje1">
    <w:name w:val="Grid Table 2 Accent 1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elareetke2-isticanje2">
    <w:name w:val="Grid Table 2 Accent 2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elareetke2-isticanje3">
    <w:name w:val="Grid Table 2 Accent 3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elareetke2-isticanje4">
    <w:name w:val="Grid Table 2 Accent 4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elareetke2-isticanje5">
    <w:name w:val="Grid Table 2 Accent 5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elareetke2-isticanje6">
    <w:name w:val="Grid Table 2 Accent 6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belareetke3">
    <w:name w:val="Grid Table 3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reetke3-isticanje1">
    <w:name w:val="Grid Table 3 Accent 1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Tabelareetke3-isticanje2">
    <w:name w:val="Grid Table 3 Accent 2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Tabelareetke3-isticanje3">
    <w:name w:val="Grid Table 3 Accent 3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Tabelareetke3-isticanje4">
    <w:name w:val="Grid Table 3 Accent 4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Tabelareetke3-isticanje5">
    <w:name w:val="Grid Table 3 Accent 5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Tabelareetke3-isticanje6">
    <w:name w:val="Grid Table 3 Accent 6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Tabelareetke4">
    <w:name w:val="Grid Table 4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reetke4-isticanje1">
    <w:name w:val="Grid Table 4 Accent 1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elareetke4-isticanje2">
    <w:name w:val="Grid Table 4 Accent 2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elareetke4-isticanje3">
    <w:name w:val="Grid Table 4 Accent 3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elareetke4-isticanje4">
    <w:name w:val="Grid Table 4 Accent 4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elareetke4-isticanje5">
    <w:name w:val="Grid Table 4 Accent 5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elareetke4-isticanje6">
    <w:name w:val="Grid Table 4 Accent 6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mnatabelareetke5">
    <w:name w:val="Grid Table 5 Dark"/>
    <w:basedOn w:val="Normalnatabela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mnatabelareetke5-isticanje1">
    <w:name w:val="Grid Table 5 Dark Accent 1"/>
    <w:basedOn w:val="Normalnatabela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Tamnatabelareetke5-isticanje2">
    <w:name w:val="Grid Table 5 Dark Accent 2"/>
    <w:basedOn w:val="Normalnatabela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Tamnatabelareetke5-isticanje3">
    <w:name w:val="Grid Table 5 Dark Accent 3"/>
    <w:basedOn w:val="Normalnatabela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Tamnatabelareetke5-isticanje4">
    <w:name w:val="Grid Table 5 Dark Accent 4"/>
    <w:basedOn w:val="Normalnatabela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Tamnatabelareetke5-isticanje5">
    <w:name w:val="Grid Table 5 Dark Accent 5"/>
    <w:basedOn w:val="Normalnatabela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Tamnatabelareetke5-isticanje6">
    <w:name w:val="Grid Table 5 Dark Accent 6"/>
    <w:basedOn w:val="Normalnatabela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ivopisnatabelareetke6">
    <w:name w:val="Grid Table 6 Colorful"/>
    <w:basedOn w:val="Normalnatabela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ivopisnatabelareetke6-isticanje1">
    <w:name w:val="Grid Table 6 Colorful Accent 1"/>
    <w:basedOn w:val="Normalnatabela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ivopisnatabelareetke6-isticanje2">
    <w:name w:val="Grid Table 6 Colorful Accent 2"/>
    <w:basedOn w:val="Normalnatabela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ivopisnatabelareetke6-isticanje3">
    <w:name w:val="Grid Table 6 Colorful Accent 3"/>
    <w:basedOn w:val="Normalnatabela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ivopisnatabelareetke6-isticanje4">
    <w:name w:val="Grid Table 6 Colorful Accent 4"/>
    <w:basedOn w:val="Normalnatabela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ivopisnatabelareetke6-isticanje5">
    <w:name w:val="Grid Table 6 Colorful Accent 5"/>
    <w:basedOn w:val="Normalnatabela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ivopisnatabelareetke6-isticanje6">
    <w:name w:val="Grid Table 6 Colorful Accent 6"/>
    <w:basedOn w:val="Normalnatabela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ivopisnatabelareetke7">
    <w:name w:val="Grid Table 7 Colorful"/>
    <w:basedOn w:val="Normalnatabela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ivopisnatabelareetke7-isticanje1">
    <w:name w:val="Grid Table 7 Colorful Accent 1"/>
    <w:basedOn w:val="Normalnatabela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ivopisnatabelareetke7-isticanje2">
    <w:name w:val="Grid Table 7 Colorful Accent 2"/>
    <w:basedOn w:val="Normalnatabela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ivopisnatabelareetke7-isticanje3">
    <w:name w:val="Grid Table 7 Colorful Accent 3"/>
    <w:basedOn w:val="Normalnatabela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ivopisnatabelareetke7-isticanje4">
    <w:name w:val="Grid Table 7 Colorful Accent 4"/>
    <w:basedOn w:val="Normalnatabela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ivopisnatabelareetke7-isticanje5">
    <w:name w:val="Grid Table 7 Colorful Accent 5"/>
    <w:basedOn w:val="Normalnatabela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ivopisnatabela7-isticanje6">
    <w:name w:val="Grid Table 7 Colorful Accent 6"/>
    <w:basedOn w:val="Normalnatabela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customStyle="1" w:styleId="Znak1">
    <w:name w:val="Znak #1"/>
    <w:basedOn w:val="Zadanifontparagrafa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Naslov3Znak">
    <w:name w:val="Naslov 3 Znak"/>
    <w:basedOn w:val="Zadanifontparagrafa"/>
    <w:link w:val="Naslov3"/>
    <w:uiPriority w:val="9"/>
    <w:rsid w:val="0046400E"/>
    <w:rPr>
      <w:rFonts w:asciiTheme="majorHAnsi" w:eastAsiaTheme="majorEastAsia" w:hAnsiTheme="majorHAnsi" w:cstheme="majorBidi"/>
      <w:color w:val="549CCC" w:themeColor="accent2"/>
      <w:sz w:val="24"/>
      <w:szCs w:val="24"/>
    </w:rPr>
  </w:style>
  <w:style w:type="character" w:customStyle="1" w:styleId="Naslov4Znak">
    <w:name w:val="Naslov 4 Znak"/>
    <w:basedOn w:val="Zadanifontparagrafa"/>
    <w:link w:val="Naslov4"/>
    <w:uiPriority w:val="9"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Naslov5Znak">
    <w:name w:val="Naslov 5 Znak"/>
    <w:basedOn w:val="Zadanifontparagrafa"/>
    <w:link w:val="Naslov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Naslov6Znak">
    <w:name w:val="Naslov 6 Znak"/>
    <w:basedOn w:val="Zadanifontparagrafa"/>
    <w:link w:val="Naslov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Naslov7Znak">
    <w:name w:val="Naslov 7 Znak"/>
    <w:basedOn w:val="Zadanifontparagrafa"/>
    <w:link w:val="Naslov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Naslov8Znak">
    <w:name w:val="Naslov 8 Znak"/>
    <w:basedOn w:val="Zadanifontparagrafa"/>
    <w:link w:val="Naslov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slov9Znak">
    <w:name w:val="Naslov 9 Znak"/>
    <w:basedOn w:val="Zadanifontparagrafa"/>
    <w:link w:val="Naslov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im">
    <w:name w:val="HTML Acronym"/>
    <w:basedOn w:val="Zadanifontparagrafa"/>
    <w:uiPriority w:val="99"/>
    <w:semiHidden/>
    <w:unhideWhenUsed/>
    <w:rsid w:val="00544E8A"/>
  </w:style>
  <w:style w:type="paragraph" w:styleId="HTMLadresa">
    <w:name w:val="HTML Address"/>
    <w:basedOn w:val="Normalno"/>
    <w:link w:val="HTMLadresaZnak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resaZnak">
    <w:name w:val="HTML adresa Znak"/>
    <w:basedOn w:val="Zadanifontparagrafa"/>
    <w:link w:val="HTMLadresa"/>
    <w:uiPriority w:val="99"/>
    <w:semiHidden/>
    <w:rsid w:val="00544E8A"/>
    <w:rPr>
      <w:i/>
      <w:iCs/>
    </w:rPr>
  </w:style>
  <w:style w:type="character" w:styleId="HTMLcitat">
    <w:name w:val="HTML Cite"/>
    <w:basedOn w:val="Zadanifontparagrafa"/>
    <w:uiPriority w:val="99"/>
    <w:semiHidden/>
    <w:unhideWhenUsed/>
    <w:rsid w:val="00544E8A"/>
    <w:rPr>
      <w:i/>
      <w:iCs/>
    </w:rPr>
  </w:style>
  <w:style w:type="character" w:styleId="HTMLkod">
    <w:name w:val="HTML Code"/>
    <w:basedOn w:val="Zadanifontparagrafa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cija">
    <w:name w:val="HTML Definition"/>
    <w:basedOn w:val="Zadanifontparagrafa"/>
    <w:uiPriority w:val="99"/>
    <w:semiHidden/>
    <w:unhideWhenUsed/>
    <w:rsid w:val="00544E8A"/>
    <w:rPr>
      <w:i/>
      <w:iCs/>
    </w:rPr>
  </w:style>
  <w:style w:type="character" w:styleId="HTMLtastatura">
    <w:name w:val="HTML Keyboard"/>
    <w:basedOn w:val="Zadanifontparagrafa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unaprijedoblikovano">
    <w:name w:val="HTML Preformatted"/>
    <w:basedOn w:val="Normalno"/>
    <w:link w:val="HTMLunaprijedoblikovanoZnak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unaprijedoblikovanoZnak">
    <w:name w:val="HTML unaprijed oblikovano Znak"/>
    <w:basedOn w:val="Zadanifontparagrafa"/>
    <w:link w:val="HTMLunaprijedoblikovano"/>
    <w:uiPriority w:val="99"/>
    <w:semiHidden/>
    <w:rsid w:val="00544E8A"/>
    <w:rPr>
      <w:rFonts w:ascii="Consolas" w:hAnsi="Consolas"/>
      <w:szCs w:val="20"/>
    </w:rPr>
  </w:style>
  <w:style w:type="character" w:styleId="HTMLuzorak">
    <w:name w:val="HTML Sample"/>
    <w:basedOn w:val="Zadanifontparagrafa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pisaamaina">
    <w:name w:val="HTML Typewriter"/>
    <w:basedOn w:val="Zadanifontparagrafa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jabla">
    <w:name w:val="HTML Variable"/>
    <w:basedOn w:val="Zadanifontparagrafa"/>
    <w:uiPriority w:val="99"/>
    <w:semiHidden/>
    <w:unhideWhenUsed/>
    <w:rsid w:val="00544E8A"/>
    <w:rPr>
      <w:i/>
      <w:iCs/>
    </w:rPr>
  </w:style>
  <w:style w:type="character" w:styleId="Hiperveza">
    <w:name w:val="Hyperlink"/>
    <w:basedOn w:val="Zadanifontparagrafa"/>
    <w:uiPriority w:val="99"/>
    <w:unhideWhenUsed/>
    <w:rsid w:val="006F7190"/>
    <w:rPr>
      <w:color w:val="3177A6" w:themeColor="accent2" w:themeShade="BF"/>
      <w:u w:val="single"/>
    </w:rPr>
  </w:style>
  <w:style w:type="paragraph" w:styleId="Indeks1">
    <w:name w:val="index 1"/>
    <w:basedOn w:val="Normalno"/>
    <w:next w:val="Normalno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ks2">
    <w:name w:val="index 2"/>
    <w:basedOn w:val="Normalno"/>
    <w:next w:val="Normalno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ks3">
    <w:name w:val="index 3"/>
    <w:basedOn w:val="Normalno"/>
    <w:next w:val="Normalno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ks4">
    <w:name w:val="index 4"/>
    <w:basedOn w:val="Normalno"/>
    <w:next w:val="Normalno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ks5">
    <w:name w:val="index 5"/>
    <w:basedOn w:val="Normalno"/>
    <w:next w:val="Normalno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ks6">
    <w:name w:val="index 6"/>
    <w:basedOn w:val="Normalno"/>
    <w:next w:val="Normalno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ks7">
    <w:name w:val="index 7"/>
    <w:basedOn w:val="Normalno"/>
    <w:next w:val="Normalno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ks8">
    <w:name w:val="index 8"/>
    <w:basedOn w:val="Normalno"/>
    <w:next w:val="Normalno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ks9">
    <w:name w:val="index 9"/>
    <w:basedOn w:val="Normalno"/>
    <w:next w:val="Normalno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Naslovindeksa">
    <w:name w:val="index heading"/>
    <w:basedOn w:val="Normalno"/>
    <w:next w:val="Indeks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Snaninaglasak">
    <w:name w:val="Intense Emphasis"/>
    <w:basedOn w:val="Zadanifontparagrafa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Snanicitat">
    <w:name w:val="Intense Quote"/>
    <w:basedOn w:val="Normalno"/>
    <w:next w:val="Normalno"/>
    <w:link w:val="SnanicitatZnak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SnanicitatZnak">
    <w:name w:val="Snažni citat Znak"/>
    <w:basedOn w:val="Zadanifontparagrafa"/>
    <w:link w:val="Snanicitat"/>
    <w:uiPriority w:val="30"/>
    <w:semiHidden/>
    <w:rsid w:val="006F7190"/>
    <w:rPr>
      <w:i/>
      <w:iCs/>
      <w:color w:val="B6332E" w:themeColor="accent1" w:themeShade="BF"/>
    </w:rPr>
  </w:style>
  <w:style w:type="character" w:styleId="Snanareferenca">
    <w:name w:val="Intense Reference"/>
    <w:basedOn w:val="Zadanifontparagrafa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Svijetlakoordinatnamrea">
    <w:name w:val="Light Grid"/>
    <w:basedOn w:val="Normalnatabela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koordinatnamrea-naglasak1">
    <w:name w:val="Light Grid Accent 1"/>
    <w:basedOn w:val="Normalnatabela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Svijetlakoordinatnamrea-naglasak2">
    <w:name w:val="Light Grid Accent 2"/>
    <w:basedOn w:val="Normalnatabela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Svijetlakoordinatnamrea-naglasak3">
    <w:name w:val="Light Grid Accent 3"/>
    <w:basedOn w:val="Normalnatabela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Svijetlakoordinatnamrea-naglasak4">
    <w:name w:val="Light Grid Accent 4"/>
    <w:basedOn w:val="Normalnatabela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Svijetlakoordinatnamrea-naglasak5">
    <w:name w:val="Light Grid Accent 5"/>
    <w:basedOn w:val="Normalnatabela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Svijetlakoordinatnamrea-naglasak6">
    <w:name w:val="Light Grid Accent 6"/>
    <w:basedOn w:val="Normalnatabela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Svijetlispisak">
    <w:name w:val="Light List"/>
    <w:basedOn w:val="Normalnatabela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alista-naglasak1">
    <w:name w:val="Light List Accent 1"/>
    <w:basedOn w:val="Normalnatabela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Svijetlispisak-naglasak2">
    <w:name w:val="Light List Accent 2"/>
    <w:basedOn w:val="Normalnatabela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Svijetlispisak-naglasak3">
    <w:name w:val="Light List Accent 3"/>
    <w:basedOn w:val="Normalnatabela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Svijetlalista-naglasak4">
    <w:name w:val="Light List Accent 4"/>
    <w:basedOn w:val="Normalnatabela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Svijetlispisak-naglasak5">
    <w:name w:val="Light List Accent 5"/>
    <w:basedOn w:val="Normalnatabela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Svijetlispisak-naglasak6">
    <w:name w:val="Light List Accent 6"/>
    <w:basedOn w:val="Normalnatabela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Svijetlosjenenje">
    <w:name w:val="Light Shading"/>
    <w:basedOn w:val="Normalnatabela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enje-naglasak1">
    <w:name w:val="Light Shading Accent 1"/>
    <w:basedOn w:val="Normalnatabela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Svijetlosjenenje-naglasak2">
    <w:name w:val="Light Shading Accent 2"/>
    <w:basedOn w:val="Normalnatabela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Svijetlosjenenje-naglasak3">
    <w:name w:val="Light Shading Accent 3"/>
    <w:basedOn w:val="Normalnatabela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Svijetlosjenenje-naglasak4">
    <w:name w:val="Light Shading Accent 4"/>
    <w:basedOn w:val="Normalnatabela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Svijetlosjenenje-naglasak5">
    <w:name w:val="Light Shading Accent 5"/>
    <w:basedOn w:val="Normalnatabela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Svijetlosjenenje-naglasak6">
    <w:name w:val="Light Shading Accent 6"/>
    <w:basedOn w:val="Normalnatabela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Brojlinije">
    <w:name w:val="line number"/>
    <w:basedOn w:val="Zadanifontparagrafa"/>
    <w:uiPriority w:val="99"/>
    <w:semiHidden/>
    <w:unhideWhenUsed/>
    <w:rsid w:val="00544E8A"/>
  </w:style>
  <w:style w:type="paragraph" w:styleId="Spisak">
    <w:name w:val="List"/>
    <w:basedOn w:val="Normalno"/>
    <w:uiPriority w:val="99"/>
    <w:semiHidden/>
    <w:unhideWhenUsed/>
    <w:rsid w:val="00544E8A"/>
    <w:pPr>
      <w:ind w:left="283" w:hanging="283"/>
      <w:contextualSpacing/>
    </w:pPr>
  </w:style>
  <w:style w:type="paragraph" w:styleId="Spisak2">
    <w:name w:val="List 2"/>
    <w:basedOn w:val="Normalno"/>
    <w:uiPriority w:val="99"/>
    <w:semiHidden/>
    <w:unhideWhenUsed/>
    <w:rsid w:val="00544E8A"/>
    <w:pPr>
      <w:ind w:left="566" w:hanging="283"/>
      <w:contextualSpacing/>
    </w:pPr>
  </w:style>
  <w:style w:type="paragraph" w:styleId="Spisak3">
    <w:name w:val="List 3"/>
    <w:basedOn w:val="Normalno"/>
    <w:uiPriority w:val="99"/>
    <w:semiHidden/>
    <w:unhideWhenUsed/>
    <w:rsid w:val="00544E8A"/>
    <w:pPr>
      <w:ind w:left="849" w:hanging="283"/>
      <w:contextualSpacing/>
    </w:pPr>
  </w:style>
  <w:style w:type="paragraph" w:styleId="Spisak4">
    <w:name w:val="List 4"/>
    <w:basedOn w:val="Normalno"/>
    <w:uiPriority w:val="99"/>
    <w:semiHidden/>
    <w:unhideWhenUsed/>
    <w:rsid w:val="00544E8A"/>
    <w:pPr>
      <w:ind w:left="1132" w:hanging="283"/>
      <w:contextualSpacing/>
    </w:pPr>
  </w:style>
  <w:style w:type="paragraph" w:styleId="Spisak5">
    <w:name w:val="List 5"/>
    <w:basedOn w:val="Normalno"/>
    <w:uiPriority w:val="99"/>
    <w:semiHidden/>
    <w:unhideWhenUsed/>
    <w:rsid w:val="00544E8A"/>
    <w:pPr>
      <w:ind w:left="1415" w:hanging="283"/>
      <w:contextualSpacing/>
    </w:pPr>
  </w:style>
  <w:style w:type="paragraph" w:styleId="Spisaksakarakterimazaisticanje2">
    <w:name w:val="List Bullet 2"/>
    <w:basedOn w:val="Normalno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Spisaksakarakterimazaisticanje3">
    <w:name w:val="List Bullet 3"/>
    <w:basedOn w:val="Normalno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Spisaksakarakterimazaisticanje4">
    <w:name w:val="List Bullet 4"/>
    <w:basedOn w:val="Normalno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Spisaksakarakterimazaisticanje5">
    <w:name w:val="List Bullet 5"/>
    <w:basedOn w:val="Normalno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Nastavakspiska">
    <w:name w:val="List Continue"/>
    <w:basedOn w:val="Normalno"/>
    <w:uiPriority w:val="99"/>
    <w:semiHidden/>
    <w:unhideWhenUsed/>
    <w:rsid w:val="00544E8A"/>
    <w:pPr>
      <w:ind w:left="283"/>
      <w:contextualSpacing/>
    </w:pPr>
  </w:style>
  <w:style w:type="paragraph" w:styleId="Nastavakspiska2">
    <w:name w:val="List Continue 2"/>
    <w:basedOn w:val="Normalno"/>
    <w:uiPriority w:val="99"/>
    <w:semiHidden/>
    <w:unhideWhenUsed/>
    <w:rsid w:val="00544E8A"/>
    <w:pPr>
      <w:ind w:left="566"/>
      <w:contextualSpacing/>
    </w:pPr>
  </w:style>
  <w:style w:type="paragraph" w:styleId="Nastavakspiska3">
    <w:name w:val="List Continue 3"/>
    <w:basedOn w:val="Normalno"/>
    <w:uiPriority w:val="99"/>
    <w:semiHidden/>
    <w:unhideWhenUsed/>
    <w:rsid w:val="00544E8A"/>
    <w:pPr>
      <w:ind w:left="849"/>
      <w:contextualSpacing/>
    </w:pPr>
  </w:style>
  <w:style w:type="paragraph" w:styleId="Nastavakspiska4">
    <w:name w:val="List Continue 4"/>
    <w:basedOn w:val="Normalno"/>
    <w:uiPriority w:val="99"/>
    <w:semiHidden/>
    <w:unhideWhenUsed/>
    <w:rsid w:val="00544E8A"/>
    <w:pPr>
      <w:ind w:left="1132"/>
      <w:contextualSpacing/>
    </w:pPr>
  </w:style>
  <w:style w:type="paragraph" w:styleId="Nastavakspiska5">
    <w:name w:val="List Continue 5"/>
    <w:basedOn w:val="Normalno"/>
    <w:uiPriority w:val="99"/>
    <w:semiHidden/>
    <w:unhideWhenUsed/>
    <w:rsid w:val="00544E8A"/>
    <w:pPr>
      <w:ind w:left="1415"/>
      <w:contextualSpacing/>
    </w:pPr>
  </w:style>
  <w:style w:type="paragraph" w:styleId="Spisaksabrojevima">
    <w:name w:val="List Number"/>
    <w:basedOn w:val="Normalno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Spisaksabrojevima2">
    <w:name w:val="List Number 2"/>
    <w:basedOn w:val="Normalno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Spisaksabrojevima3">
    <w:name w:val="List Number 3"/>
    <w:basedOn w:val="Normalno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Spisaksabrojevima4">
    <w:name w:val="List Number 4"/>
    <w:basedOn w:val="Normalno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Spisaksabrojevima5">
    <w:name w:val="List Number 5"/>
    <w:basedOn w:val="Normalno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Paragrafspiska">
    <w:name w:val="List Paragraph"/>
    <w:basedOn w:val="Normalno"/>
    <w:uiPriority w:val="34"/>
    <w:unhideWhenUsed/>
    <w:qFormat/>
    <w:rsid w:val="00544E8A"/>
    <w:pPr>
      <w:ind w:left="720"/>
      <w:contextualSpacing/>
    </w:pPr>
  </w:style>
  <w:style w:type="table" w:styleId="Svijetlatabelaspiska1">
    <w:name w:val="List Table 1 Light"/>
    <w:basedOn w:val="Normalnatabela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ijetlatabelaspiska1-isticanje1">
    <w:name w:val="List Table 1 Light Accent 1"/>
    <w:basedOn w:val="Normalnatabela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Svijetlatabelaspiska1-isticanje2">
    <w:name w:val="List Table 1 Light Accent 2"/>
    <w:basedOn w:val="Normalnatabela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Svijetlatabelaspiska1-isticanje3">
    <w:name w:val="List Table 1 Light Accent 3"/>
    <w:basedOn w:val="Normalnatabela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Svijetlatabelaspiska1-isticanje4">
    <w:name w:val="List Table 1 Light Accent 4"/>
    <w:basedOn w:val="Normalnatabela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Svijetlatabelaspiska1-isticanje5">
    <w:name w:val="List Table 1 Light Accent 5"/>
    <w:basedOn w:val="Normalnatabela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Svijetlatabelaspiska1-isticanje6">
    <w:name w:val="List Table 1 Light Accent 6"/>
    <w:basedOn w:val="Normalnatabela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belaspiska2">
    <w:name w:val="List Table 2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piska2-isticanje1">
    <w:name w:val="List Table 2 Accent 1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elaspiska2-isticanje2">
    <w:name w:val="List Table 2 Accent 2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elaspiska2-isticanje3">
    <w:name w:val="List Table 2 Accent 3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elaspiska2-isticanje4">
    <w:name w:val="List Table 2 Accent 4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elaspiska2-isticanje5">
    <w:name w:val="List Table 2 Accent 5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elaspiska2-isticanje6">
    <w:name w:val="List Table 2 Accent 6"/>
    <w:basedOn w:val="Normalnatabela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belaspiska3">
    <w:name w:val="List Table 3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spiska3-isticanje1">
    <w:name w:val="List Table 3 Accent 1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Tabelaspiska3-isticanje2">
    <w:name w:val="List Table 3 Accent 2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Tabelaspiska3-isticanje3">
    <w:name w:val="List Table 3 Accent 3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Tabelaspiska3-isticanje4">
    <w:name w:val="List Table 3 Accent 4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Tabelaspiska3-isticanje5">
    <w:name w:val="List Table 3 Accent 5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Tabelaspiska3-isticanje6">
    <w:name w:val="List Table 3 Accent 6"/>
    <w:basedOn w:val="Normalnatabela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Tabelaspiska4">
    <w:name w:val="List Table 4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piska4-isticanje1">
    <w:name w:val="List Table 4 Accent 1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elaspiska4-isticanje2">
    <w:name w:val="List Table 4 Accent 2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elaspiska4-isticanje3">
    <w:name w:val="List Table 4 Accent 3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elaspiska4-isticanje4">
    <w:name w:val="List Table 4 Accent 4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elaspiska4-isticanje5">
    <w:name w:val="List Table 4 Accent 5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elaspiska4-isticanje6">
    <w:name w:val="List Table 4 Accent 6"/>
    <w:basedOn w:val="Normalnatabela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mnatabelaspiska5">
    <w:name w:val="List Table 5 Dark"/>
    <w:basedOn w:val="Normalnatabela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elaspiska5-isticanje1">
    <w:name w:val="List Table 5 Dark Accent 1"/>
    <w:basedOn w:val="Normalnatabela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elaspiska5-isticanje2">
    <w:name w:val="List Table 5 Dark Accent 2"/>
    <w:basedOn w:val="Normalnatabela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elaspiska5-isticanje3">
    <w:name w:val="List Table 5 Dark Accent 3"/>
    <w:basedOn w:val="Normalnatabela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elaspiska5-isticanje4">
    <w:name w:val="List Table 5 Dark Accent 4"/>
    <w:basedOn w:val="Normalnatabela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elaspiska5-isticanje5">
    <w:name w:val="List Table 5 Dark Accent 5"/>
    <w:basedOn w:val="Normalnatabela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elaspiska5-isticanje6">
    <w:name w:val="List Table 5 Dark Accent 6"/>
    <w:basedOn w:val="Normalnatabela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ivopisnatabelaspiska6">
    <w:name w:val="List Table 6 Colorful"/>
    <w:basedOn w:val="Normalnatabela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ivopisnatabelaspiska6-isticanje1">
    <w:name w:val="List Table 6 Colorful Accent 1"/>
    <w:basedOn w:val="Normalnatabela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ivopisnatabelaspiska6-isticanje2">
    <w:name w:val="List Table 6 Colorful Accent 2"/>
    <w:basedOn w:val="Normalnatabela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ivopisnatabelaspiska6-isticanje3">
    <w:name w:val="List Table 6 Colorful Accent 3"/>
    <w:basedOn w:val="Normalnatabela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ivopisnatabelaspiska6-isticanje4">
    <w:name w:val="List Table 6 Colorful Accent 4"/>
    <w:basedOn w:val="Normalnatabela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ivopisnatabelaspiska6-isticanje5">
    <w:name w:val="List Table 6 Colorful Accent 5"/>
    <w:basedOn w:val="Normalnatabela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ivopisnatabelaspiska6-isticanje6">
    <w:name w:val="List Table 6 Colorful Accent 6"/>
    <w:basedOn w:val="Normalnatabela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ivopisnatabelaspiska7">
    <w:name w:val="List Table 7 Colorful"/>
    <w:basedOn w:val="Normalnatabela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elaspiska7-isticanje1">
    <w:name w:val="List Table 7 Colorful Accent 1"/>
    <w:basedOn w:val="Normalnatabela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elaspiska7-isticanje2">
    <w:name w:val="List Table 7 Colorful Accent 2"/>
    <w:basedOn w:val="Normalnatabela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ela7-isticanje3">
    <w:name w:val="List Table 7 Colorful Accent 3"/>
    <w:basedOn w:val="Normalnatabela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elaspiska7-isticanje4">
    <w:name w:val="List Table 7 Colorful Accent 4"/>
    <w:basedOn w:val="Normalnatabela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elaspiska7-isticanje5">
    <w:name w:val="List Table 7 Colorful Accent 5"/>
    <w:basedOn w:val="Normalnatabela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elaspiska7-isticanje6">
    <w:name w:val="List Table 7 Colorful Accent 6"/>
    <w:basedOn w:val="Normalnatabela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onaredbe">
    <w:name w:val="macro"/>
    <w:link w:val="TekstmakronaredbeZnak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onaredbeZnak">
    <w:name w:val="Tekst makronaredbe Znak"/>
    <w:basedOn w:val="Zadanifontparagrafa"/>
    <w:link w:val="Tekstmakronaredbe"/>
    <w:uiPriority w:val="99"/>
    <w:semiHidden/>
    <w:rsid w:val="00544E8A"/>
    <w:rPr>
      <w:rFonts w:ascii="Consolas" w:hAnsi="Consolas"/>
      <w:szCs w:val="20"/>
    </w:rPr>
  </w:style>
  <w:style w:type="table" w:styleId="Srednjakoordinatnamrea1">
    <w:name w:val="Medium Grid 1"/>
    <w:basedOn w:val="Normalnatabela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koordinatnamrea1-naglasak1">
    <w:name w:val="Medium Grid 1 Accent 1"/>
    <w:basedOn w:val="Normalnatabela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Srednjakoordinatnamrea1-naglasak2">
    <w:name w:val="Medium Grid 1 Accent 2"/>
    <w:basedOn w:val="Normalnatabela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Srednjakoordinatnamrea1-naglasak3">
    <w:name w:val="Medium Grid 1 Accent 3"/>
    <w:basedOn w:val="Normalnatabela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Srednjakoordinatnamrea1-naglasak4">
    <w:name w:val="Medium Grid 1 Accent 4"/>
    <w:basedOn w:val="Normalnatabela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Srednjakoordinatnamrea1-naglasak5">
    <w:name w:val="Medium Grid 1 Accent 5"/>
    <w:basedOn w:val="Normalnatabela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Srednjakoordinatnamrea1-naglasak6">
    <w:name w:val="Medium Grid 1 Accent 6"/>
    <w:basedOn w:val="Normalnatabela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Srednjakoordinatnamrea2">
    <w:name w:val="Medium Grid 2"/>
    <w:basedOn w:val="Normalnatabela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-naglasak1">
    <w:name w:val="Medium Grid 2 Accent 1"/>
    <w:basedOn w:val="Normalnatabela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-naglasak2">
    <w:name w:val="Medium Grid 2 Accent 2"/>
    <w:basedOn w:val="Normalnatabela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-naglasak3">
    <w:name w:val="Medium Grid 2 Accent 3"/>
    <w:basedOn w:val="Normalnatabela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-naglasak4">
    <w:name w:val="Medium Grid 2 Accent 4"/>
    <w:basedOn w:val="Normalnatabela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-naglasak5">
    <w:name w:val="Medium Grid 2 Accent 5"/>
    <w:basedOn w:val="Normalnatabela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-naglasak6">
    <w:name w:val="Medium Grid 2 Accent 6"/>
    <w:basedOn w:val="Normalnatabela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3">
    <w:name w:val="Medium Grid 3"/>
    <w:basedOn w:val="Normalnatabela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koordinatnamrea3-naglasak1">
    <w:name w:val="Medium Grid 3 Accent 1"/>
    <w:basedOn w:val="Normalnatabela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Srednjakoordinatnamrea3-naglasak2">
    <w:name w:val="Medium Grid 3 Accent 2"/>
    <w:basedOn w:val="Normalnatabela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Srednjakoordinatnamrea3-naglasak3">
    <w:name w:val="Medium Grid 3 Accent 3"/>
    <w:basedOn w:val="Normalnatabela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Srednjakoordinatnamrea3-naglasak4">
    <w:name w:val="Medium Grid 3 Accent 4"/>
    <w:basedOn w:val="Normalnatabela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Srednjakoordinatnamrea3-naglasak5">
    <w:name w:val="Medium Grid 3 Accent 5"/>
    <w:basedOn w:val="Normalnatabela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Srednjakoordinatnamrea3-naglasak6">
    <w:name w:val="Medium Grid 3 Accent 6"/>
    <w:basedOn w:val="Normalnatabela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Srednjispisak1">
    <w:name w:val="Medium List 1"/>
    <w:basedOn w:val="Normalnatabela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spisak1-naglasak1">
    <w:name w:val="Medium List 1 Accent 1"/>
    <w:basedOn w:val="Normalnatabela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Srednjalista1-naglasak2">
    <w:name w:val="Medium List 1 Accent 2"/>
    <w:basedOn w:val="Normalnatabela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Srednjispisak1-naglasak3">
    <w:name w:val="Medium List 1 Accent 3"/>
    <w:basedOn w:val="Normalnatabela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Srednjispisak1-naglasak4">
    <w:name w:val="Medium List 1 Accent 4"/>
    <w:basedOn w:val="Normalnatabela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Srednjispisak1-naglasak5">
    <w:name w:val="Medium List 1 Accent 5"/>
    <w:basedOn w:val="Normalnatabela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Srednjispisak1-naglasak6">
    <w:name w:val="Medium List 1 Accent 6"/>
    <w:basedOn w:val="Normalnatabela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Srednjispisak2">
    <w:name w:val="Medium List 2"/>
    <w:basedOn w:val="Normalnatabela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pisak2-naglasak1">
    <w:name w:val="Medium List 2 Accent 1"/>
    <w:basedOn w:val="Normalnatabela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lista2-naglasak2">
    <w:name w:val="Medium List 2 Accent 2"/>
    <w:basedOn w:val="Normalnatabela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pisak2-naglasak3">
    <w:name w:val="Medium List 2 Accent 3"/>
    <w:basedOn w:val="Normalnatabela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pisak2-naglasak4">
    <w:name w:val="Medium List 2 Accent 4"/>
    <w:basedOn w:val="Normalnatabela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pisak2-naglasak5">
    <w:name w:val="Medium List 2 Accent 5"/>
    <w:basedOn w:val="Normalnatabela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pisak2-naglasak6">
    <w:name w:val="Medium List 2 Accent 6"/>
    <w:basedOn w:val="Normalnatabela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esjenenje1">
    <w:name w:val="Medium Shading 1"/>
    <w:basedOn w:val="Normalnatabela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enje1-naglasak1">
    <w:name w:val="Medium Shading 1 Accent 1"/>
    <w:basedOn w:val="Normalnatabela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enje1-naglasak2">
    <w:name w:val="Medium Shading 1 Accent 2"/>
    <w:basedOn w:val="Normalnatabela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enje1-naglasak3">
    <w:name w:val="Medium Shading 1 Accent 3"/>
    <w:basedOn w:val="Normalnatabela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enje1-naglasak4">
    <w:name w:val="Medium Shading 1 Accent 4"/>
    <w:basedOn w:val="Normalnatabela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enje1-naglasak5">
    <w:name w:val="Medium Shading 1 Accent 5"/>
    <w:basedOn w:val="Normalnatabela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enje1-naglasak6">
    <w:name w:val="Medium Shading 1 Accent 6"/>
    <w:basedOn w:val="Normalnatabela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enje2">
    <w:name w:val="Medium Shading 2"/>
    <w:basedOn w:val="Normalnatabela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enje2-naglasak1">
    <w:name w:val="Medium Shading 2 Accent 1"/>
    <w:basedOn w:val="Normalnatabela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enje2-naglasak2">
    <w:name w:val="Medium Shading 2 Accent 2"/>
    <w:basedOn w:val="Normalnatabela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enje2-naglasak3">
    <w:name w:val="Medium Shading 2 Accent 3"/>
    <w:basedOn w:val="Normalnatabela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enje2-naglasak4">
    <w:name w:val="Medium Shading 2 Accent 4"/>
    <w:basedOn w:val="Normalnatabela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enje2-naglasak5">
    <w:name w:val="Medium Shading 2 Accent 5"/>
    <w:basedOn w:val="Normalnatabela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enje2-naglasak6">
    <w:name w:val="Medium Shading 2 Accent 6"/>
    <w:basedOn w:val="Normalnatabela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Spominjanje1">
    <w:name w:val="Spominjanje1"/>
    <w:basedOn w:val="Zadanifontparagrafa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Zaglavljeporuke">
    <w:name w:val="Message Header"/>
    <w:basedOn w:val="Normalno"/>
    <w:link w:val="ZaglavljeporukeZnak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aglavljeporukeZnak">
    <w:name w:val="Zaglavlje poruke Znak"/>
    <w:basedOn w:val="Zadanifontparagrafa"/>
    <w:link w:val="Zaglavljeporuke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noWeb">
    <w:name w:val="Normal (Web)"/>
    <w:basedOn w:val="Normalno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nouvlaenje">
    <w:name w:val="Normal Indent"/>
    <w:basedOn w:val="Normalno"/>
    <w:semiHidden/>
    <w:unhideWhenUsed/>
    <w:qFormat/>
    <w:rsid w:val="00544E8A"/>
    <w:pPr>
      <w:ind w:left="720"/>
    </w:pPr>
  </w:style>
  <w:style w:type="paragraph" w:styleId="Naslovnapomene">
    <w:name w:val="Note Heading"/>
    <w:basedOn w:val="Normalno"/>
    <w:next w:val="Normalno"/>
    <w:link w:val="NaslovnapomeneZnak"/>
    <w:uiPriority w:val="99"/>
    <w:semiHidden/>
    <w:unhideWhenUsed/>
    <w:rsid w:val="00544E8A"/>
    <w:pPr>
      <w:spacing w:after="0"/>
    </w:pPr>
  </w:style>
  <w:style w:type="character" w:customStyle="1" w:styleId="NaslovnapomeneZnak">
    <w:name w:val="Naslov napomene Znak"/>
    <w:basedOn w:val="Zadanifontparagrafa"/>
    <w:link w:val="Naslovnapomene"/>
    <w:uiPriority w:val="99"/>
    <w:semiHidden/>
    <w:rsid w:val="00544E8A"/>
  </w:style>
  <w:style w:type="character" w:styleId="Brojstranice">
    <w:name w:val="page number"/>
    <w:basedOn w:val="Zadanifontparagrafa"/>
    <w:uiPriority w:val="99"/>
    <w:semiHidden/>
    <w:unhideWhenUsed/>
    <w:rsid w:val="00544E8A"/>
  </w:style>
  <w:style w:type="table" w:styleId="Obinatabela1">
    <w:name w:val="Plain Table 1"/>
    <w:basedOn w:val="Normalnatabela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inatabela2">
    <w:name w:val="Plain Table 2"/>
    <w:basedOn w:val="Normalnatabela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binatabela3">
    <w:name w:val="Plain Table 3"/>
    <w:basedOn w:val="Normalnatabela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inatabela4">
    <w:name w:val="Plain Table 4"/>
    <w:basedOn w:val="Normalnatabela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inatabela5">
    <w:name w:val="Plain Table 5"/>
    <w:basedOn w:val="Normalnatabela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biantekst">
    <w:name w:val="Plain Text"/>
    <w:basedOn w:val="Normalno"/>
    <w:link w:val="ObiantekstZnak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ObiantekstZnak">
    <w:name w:val="Običan tekst Znak"/>
    <w:basedOn w:val="Zadanifontparagrafa"/>
    <w:link w:val="Obiantekst"/>
    <w:uiPriority w:val="99"/>
    <w:semiHidden/>
    <w:rsid w:val="00544E8A"/>
    <w:rPr>
      <w:rFonts w:ascii="Consolas" w:hAnsi="Consolas"/>
      <w:szCs w:val="21"/>
    </w:rPr>
  </w:style>
  <w:style w:type="paragraph" w:styleId="Citat">
    <w:name w:val="Quote"/>
    <w:basedOn w:val="Normalno"/>
    <w:next w:val="Normalno"/>
    <w:link w:val="CitatZnak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CitatZnak">
    <w:name w:val="Citat Znak"/>
    <w:basedOn w:val="Zadanifontparagrafa"/>
    <w:link w:val="Citat"/>
    <w:uiPriority w:val="29"/>
    <w:semiHidden/>
    <w:rsid w:val="00544E8A"/>
    <w:rPr>
      <w:i/>
      <w:iCs/>
    </w:rPr>
  </w:style>
  <w:style w:type="paragraph" w:styleId="Pozdrav">
    <w:name w:val="Salutation"/>
    <w:basedOn w:val="Normalno"/>
    <w:next w:val="Normalno"/>
    <w:link w:val="PozdravZnak"/>
    <w:uiPriority w:val="99"/>
    <w:semiHidden/>
    <w:unhideWhenUsed/>
    <w:rsid w:val="00544E8A"/>
  </w:style>
  <w:style w:type="character" w:customStyle="1" w:styleId="PozdravZnak">
    <w:name w:val="Pozdrav Znak"/>
    <w:basedOn w:val="Zadanifontparagrafa"/>
    <w:link w:val="Pozdrav"/>
    <w:uiPriority w:val="99"/>
    <w:semiHidden/>
    <w:rsid w:val="00544E8A"/>
  </w:style>
  <w:style w:type="paragraph" w:styleId="Potpis">
    <w:name w:val="Signature"/>
    <w:basedOn w:val="Normalno"/>
    <w:link w:val="PotpisZnak"/>
    <w:uiPriority w:val="99"/>
    <w:semiHidden/>
    <w:unhideWhenUsed/>
    <w:rsid w:val="00544E8A"/>
    <w:pPr>
      <w:spacing w:after="0"/>
      <w:ind w:left="4252"/>
    </w:pPr>
  </w:style>
  <w:style w:type="character" w:customStyle="1" w:styleId="PotpisZnak">
    <w:name w:val="Potpis Znak"/>
    <w:basedOn w:val="Zadanifontparagrafa"/>
    <w:link w:val="Potpis"/>
    <w:uiPriority w:val="99"/>
    <w:semiHidden/>
    <w:rsid w:val="00544E8A"/>
  </w:style>
  <w:style w:type="character" w:customStyle="1" w:styleId="Pametnihiperlink1">
    <w:name w:val="Pametni hiperlink1"/>
    <w:basedOn w:val="Zadanifontparagrafa"/>
    <w:uiPriority w:val="99"/>
    <w:semiHidden/>
    <w:unhideWhenUsed/>
    <w:rsid w:val="00544E8A"/>
    <w:rPr>
      <w:u w:val="dotted"/>
    </w:rPr>
  </w:style>
  <w:style w:type="character" w:styleId="Fininaglasak">
    <w:name w:val="Subtle Emphasis"/>
    <w:basedOn w:val="Zadanifontparagrafa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Finareferenca">
    <w:name w:val="Subtle Reference"/>
    <w:basedOn w:val="Zadanifontparagrafa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elasa3Defektima1">
    <w:name w:val="Table 3D effects 1"/>
    <w:basedOn w:val="Normalnatabela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a3Defektima2">
    <w:name w:val="Table 3D effects 2"/>
    <w:basedOn w:val="Normalnatabela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a3Defektima3">
    <w:name w:val="Table 3D effects 3"/>
    <w:basedOn w:val="Normalnatabela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natabela1">
    <w:name w:val="Table Classic 1"/>
    <w:basedOn w:val="Normalnatabela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natabela2">
    <w:name w:val="Table Classic 2"/>
    <w:basedOn w:val="Normalnatabela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natabela3">
    <w:name w:val="Table Classic 3"/>
    <w:basedOn w:val="Normalnatabela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natabela4">
    <w:name w:val="Table Classic 4"/>
    <w:basedOn w:val="Normalnatabela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bojenatabela1">
    <w:name w:val="Table Colorful 1"/>
    <w:basedOn w:val="Normalnatabela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bojenatabela2">
    <w:name w:val="Table Colorful 2"/>
    <w:basedOn w:val="Normalnatabela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bojenatabela3">
    <w:name w:val="Table Colorful 3"/>
    <w:basedOn w:val="Normalnatabela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akolonama1">
    <w:name w:val="Table Columns 1"/>
    <w:basedOn w:val="Normalnatabela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akolonama2">
    <w:name w:val="Table Columns 2"/>
    <w:basedOn w:val="Normalnatabela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akolonama3">
    <w:name w:val="Table Columns 3"/>
    <w:basedOn w:val="Normalnatabela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akolonama4">
    <w:name w:val="Table Columns 4"/>
    <w:basedOn w:val="Normalnatabela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sakolonama5">
    <w:name w:val="Table Columns 5"/>
    <w:basedOn w:val="Normalnatabela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Savremenatabela">
    <w:name w:val="Table Contemporary"/>
    <w:basedOn w:val="Normalnatabela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atabela">
    <w:name w:val="Table Elegant"/>
    <w:basedOn w:val="Normalnatabela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ordinatnamreatabele1">
    <w:name w:val="Table Grid 1"/>
    <w:basedOn w:val="Normalnatabela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ordinatnamreatabele2">
    <w:name w:val="Table Grid 2"/>
    <w:basedOn w:val="Normalnatabela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ordinatnamreatabele3">
    <w:name w:val="Table Grid 3"/>
    <w:basedOn w:val="Normalnatabela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ordinatnamreatabele4">
    <w:name w:val="Table Grid 4"/>
    <w:basedOn w:val="Normalnatabela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ordinatnamreatabele5">
    <w:name w:val="Table Grid 5"/>
    <w:basedOn w:val="Normalnatabela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oordinatnamreatabele6">
    <w:name w:val="Table Grid 6"/>
    <w:basedOn w:val="Normalnatabela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oordinatnamreatabele7">
    <w:name w:val="Table Grid 7"/>
    <w:basedOn w:val="Normalnatabela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oordinatnamreatabele8">
    <w:name w:val="Table Grid 8"/>
    <w:basedOn w:val="Normalnatabela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ijetlareetkatabele">
    <w:name w:val="Grid Table Light"/>
    <w:basedOn w:val="Normalnatabela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pisaktabela1">
    <w:name w:val="Table List 1"/>
    <w:basedOn w:val="Normalnatabela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pisaktabela2">
    <w:name w:val="Table List 2"/>
    <w:basedOn w:val="Normalnatabela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pisaktabela3">
    <w:name w:val="Table List 3"/>
    <w:basedOn w:val="Normalnatabela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pisaktabela4">
    <w:name w:val="Table List 4"/>
    <w:basedOn w:val="Normalnatabela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Spisaktabela5">
    <w:name w:val="Table List 5"/>
    <w:basedOn w:val="Normalnatabela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pisaktabela6">
    <w:name w:val="Table List 6"/>
    <w:basedOn w:val="Normalnatabela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Spisaktabela7">
    <w:name w:val="Table List 7"/>
    <w:basedOn w:val="Normalnatabela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Spisaktabela8">
    <w:name w:val="Table List 8"/>
    <w:basedOn w:val="Normalnatabela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elaautorizacija">
    <w:name w:val="table of authorities"/>
    <w:basedOn w:val="Normalno"/>
    <w:next w:val="Normalno"/>
    <w:uiPriority w:val="99"/>
    <w:semiHidden/>
    <w:unhideWhenUsed/>
    <w:rsid w:val="00544E8A"/>
    <w:pPr>
      <w:spacing w:after="0"/>
      <w:ind w:left="220" w:hanging="220"/>
    </w:pPr>
  </w:style>
  <w:style w:type="paragraph" w:styleId="Popisilustracija">
    <w:name w:val="table of figures"/>
    <w:basedOn w:val="Normalno"/>
    <w:next w:val="Normalno"/>
    <w:uiPriority w:val="99"/>
    <w:semiHidden/>
    <w:unhideWhenUsed/>
    <w:rsid w:val="00544E8A"/>
    <w:pPr>
      <w:spacing w:after="0"/>
    </w:pPr>
  </w:style>
  <w:style w:type="table" w:styleId="Profesionalnatabela">
    <w:name w:val="Table Professional"/>
    <w:basedOn w:val="Normalnatabela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stavnatabela1">
    <w:name w:val="Table Simple 1"/>
    <w:basedOn w:val="Normalnatabela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stavnatabela2">
    <w:name w:val="Table Simple 2"/>
    <w:basedOn w:val="Normalnatabela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stavnatabela3">
    <w:name w:val="Table Simple 3"/>
    <w:basedOn w:val="Normalnatabela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atabela1">
    <w:name w:val="Table Subtle 1"/>
    <w:basedOn w:val="Normalnatabela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atabela2">
    <w:name w:val="Table Subtle 2"/>
    <w:basedOn w:val="Normalnatabela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ematabele">
    <w:name w:val="Table Theme"/>
    <w:basedOn w:val="Normalnatabela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a1">
    <w:name w:val="Table Web 1"/>
    <w:basedOn w:val="Normalnatabela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a2">
    <w:name w:val="Table Web 2"/>
    <w:basedOn w:val="Normalnatabela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a3">
    <w:name w:val="Table Web 3"/>
    <w:basedOn w:val="Normalnatabela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naslov">
    <w:name w:val="toa heading"/>
    <w:basedOn w:val="Normalno"/>
    <w:next w:val="Normalno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adraj1">
    <w:name w:val="toc 1"/>
    <w:basedOn w:val="Normalno"/>
    <w:next w:val="Normalno"/>
    <w:autoRedefine/>
    <w:uiPriority w:val="39"/>
    <w:semiHidden/>
    <w:unhideWhenUsed/>
    <w:rsid w:val="00544E8A"/>
    <w:pPr>
      <w:spacing w:after="100"/>
    </w:pPr>
  </w:style>
  <w:style w:type="paragraph" w:styleId="Sadraj2">
    <w:name w:val="toc 2"/>
    <w:basedOn w:val="Normalno"/>
    <w:next w:val="Normalno"/>
    <w:autoRedefine/>
    <w:uiPriority w:val="39"/>
    <w:semiHidden/>
    <w:unhideWhenUsed/>
    <w:rsid w:val="00544E8A"/>
    <w:pPr>
      <w:spacing w:after="100"/>
      <w:ind w:left="220"/>
    </w:pPr>
  </w:style>
  <w:style w:type="paragraph" w:styleId="Sadraj3">
    <w:name w:val="toc 3"/>
    <w:basedOn w:val="Normalno"/>
    <w:next w:val="Normalno"/>
    <w:autoRedefine/>
    <w:uiPriority w:val="39"/>
    <w:semiHidden/>
    <w:unhideWhenUsed/>
    <w:rsid w:val="00544E8A"/>
    <w:pPr>
      <w:spacing w:after="100"/>
      <w:ind w:left="440"/>
    </w:pPr>
  </w:style>
  <w:style w:type="paragraph" w:styleId="Sadraj4">
    <w:name w:val="toc 4"/>
    <w:basedOn w:val="Normalno"/>
    <w:next w:val="Normalno"/>
    <w:autoRedefine/>
    <w:uiPriority w:val="39"/>
    <w:semiHidden/>
    <w:unhideWhenUsed/>
    <w:rsid w:val="00544E8A"/>
    <w:pPr>
      <w:spacing w:after="100"/>
      <w:ind w:left="660"/>
    </w:pPr>
  </w:style>
  <w:style w:type="paragraph" w:styleId="Sadraj5">
    <w:name w:val="toc 5"/>
    <w:basedOn w:val="Normalno"/>
    <w:next w:val="Normalno"/>
    <w:autoRedefine/>
    <w:uiPriority w:val="39"/>
    <w:semiHidden/>
    <w:unhideWhenUsed/>
    <w:rsid w:val="00544E8A"/>
    <w:pPr>
      <w:spacing w:after="100"/>
      <w:ind w:left="880"/>
    </w:pPr>
  </w:style>
  <w:style w:type="paragraph" w:styleId="Sadraj6">
    <w:name w:val="toc 6"/>
    <w:basedOn w:val="Normalno"/>
    <w:next w:val="Normalno"/>
    <w:autoRedefine/>
    <w:uiPriority w:val="39"/>
    <w:semiHidden/>
    <w:unhideWhenUsed/>
    <w:rsid w:val="00544E8A"/>
    <w:pPr>
      <w:spacing w:after="100"/>
      <w:ind w:left="1100"/>
    </w:pPr>
  </w:style>
  <w:style w:type="paragraph" w:styleId="Sadraj7">
    <w:name w:val="toc 7"/>
    <w:basedOn w:val="Normalno"/>
    <w:next w:val="Normalno"/>
    <w:autoRedefine/>
    <w:uiPriority w:val="39"/>
    <w:semiHidden/>
    <w:unhideWhenUsed/>
    <w:rsid w:val="00544E8A"/>
    <w:pPr>
      <w:spacing w:after="100"/>
      <w:ind w:left="1320"/>
    </w:pPr>
  </w:style>
  <w:style w:type="paragraph" w:styleId="Sadraj8">
    <w:name w:val="toc 8"/>
    <w:basedOn w:val="Normalno"/>
    <w:next w:val="Normalno"/>
    <w:autoRedefine/>
    <w:uiPriority w:val="39"/>
    <w:semiHidden/>
    <w:unhideWhenUsed/>
    <w:rsid w:val="00544E8A"/>
    <w:pPr>
      <w:spacing w:after="100"/>
      <w:ind w:left="1540"/>
    </w:pPr>
  </w:style>
  <w:style w:type="paragraph" w:styleId="Sadraj9">
    <w:name w:val="toc 9"/>
    <w:basedOn w:val="Normalno"/>
    <w:next w:val="Normalno"/>
    <w:autoRedefine/>
    <w:uiPriority w:val="39"/>
    <w:semiHidden/>
    <w:unhideWhenUsed/>
    <w:rsid w:val="00544E8A"/>
    <w:pPr>
      <w:spacing w:after="100"/>
      <w:ind w:left="1760"/>
    </w:pPr>
  </w:style>
  <w:style w:type="paragraph" w:styleId="Naslovsadraja">
    <w:name w:val="TOC Heading"/>
    <w:basedOn w:val="Naslov1"/>
    <w:next w:val="Normalno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customStyle="1" w:styleId="Nerijeenopominjanje1">
    <w:name w:val="Neriješeno pominjanje1"/>
    <w:basedOn w:val="Zadanifontparagrafa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5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65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2590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4562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575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nj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349E9-630F-4F69-BB9E-F3B8D966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Adin Jahic</dc:creator>
  <cp:lastModifiedBy>Samra Smajic</cp:lastModifiedBy>
  <cp:revision>3</cp:revision>
  <cp:lastPrinted>2022-10-11T17:01:00Z</cp:lastPrinted>
  <dcterms:created xsi:type="dcterms:W3CDTF">2023-05-31T10:08:00Z</dcterms:created>
  <dcterms:modified xsi:type="dcterms:W3CDTF">2023-05-31T21:49:00Z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08a503a5-5aad-49a2-9ac3-dd152405bf76</vt:lpwstr>
  </property>
</Properties>
</file>